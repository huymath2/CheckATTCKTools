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8515D" w14:textId="77777777" w:rsidR="00D077E9" w:rsidRDefault="00D077E9" w:rsidP="00D70D02">
      <w:r>
        <w:rPr>
          <w:noProof/>
        </w:rPr>
        <w:drawing>
          <wp:anchor distT="0" distB="0" distL="114300" distR="114300" simplePos="0" relativeHeight="251658240" behindDoc="1" locked="0" layoutInCell="1" allowOverlap="1" wp14:anchorId="525853F5" wp14:editId="2199CF26">
            <wp:simplePos x="0" y="0"/>
            <wp:positionH relativeFrom="column">
              <wp:posOffset>-727710</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BBE039F" w14:textId="77777777" w:rsidTr="00D077E9">
        <w:trPr>
          <w:trHeight w:val="1894"/>
        </w:trPr>
        <w:tc>
          <w:tcPr>
            <w:tcW w:w="5580" w:type="dxa"/>
            <w:tcBorders>
              <w:top w:val="nil"/>
              <w:left w:val="nil"/>
              <w:bottom w:val="nil"/>
              <w:right w:val="nil"/>
            </w:tcBorders>
          </w:tcPr>
          <w:p w14:paraId="37261A14" w14:textId="77777777" w:rsidR="00D077E9" w:rsidRDefault="00D077E9" w:rsidP="00D077E9">
            <w:r>
              <w:rPr>
                <w:noProof/>
              </w:rPr>
              <mc:AlternateContent>
                <mc:Choice Requires="wps">
                  <w:drawing>
                    <wp:inline distT="0" distB="0" distL="0" distR="0" wp14:anchorId="24ACA2EC" wp14:editId="0DF30178">
                      <wp:extent cx="3528695" cy="609600"/>
                      <wp:effectExtent l="0" t="0" r="0" b="0"/>
                      <wp:docPr id="8" name="Text Box 8"/>
                      <wp:cNvGraphicFramePr/>
                      <a:graphic xmlns:a="http://schemas.openxmlformats.org/drawingml/2006/main">
                        <a:graphicData uri="http://schemas.microsoft.com/office/word/2010/wordprocessingShape">
                          <wps:wsp>
                            <wps:cNvSpPr txBox="1"/>
                            <wps:spPr>
                              <a:xfrm>
                                <a:off x="0" y="0"/>
                                <a:ext cx="3528695" cy="609600"/>
                              </a:xfrm>
                              <a:prstGeom prst="rect">
                                <a:avLst/>
                              </a:prstGeom>
                              <a:noFill/>
                              <a:ln w="6350">
                                <a:noFill/>
                              </a:ln>
                            </wps:spPr>
                            <wps:txbx>
                              <w:txbxContent>
                                <w:p w14:paraId="0A3F9BE9" w14:textId="77777777" w:rsidR="00D077E9" w:rsidRPr="002E468D" w:rsidRDefault="002E468D" w:rsidP="002E468D">
                                  <w:pPr>
                                    <w:pStyle w:val="Title"/>
                                    <w:spacing w:after="0"/>
                                    <w:rPr>
                                      <w:sz w:val="60"/>
                                    </w:rPr>
                                  </w:pPr>
                                  <w:r w:rsidRPr="002E468D">
                                    <w:rPr>
                                      <w:sz w:val="60"/>
                                    </w:rPr>
                                    <w:t>ATT&amp;CK Project</w:t>
                                  </w:r>
                                </w:p>
                                <w:p w14:paraId="454CE614" w14:textId="77777777" w:rsidR="00700A68" w:rsidRPr="002E468D" w:rsidRDefault="00700A68">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4ACA2EC" id="_x0000_t202" coordsize="21600,21600" o:spt="202" path="m,l,21600r21600,l21600,xe">
                      <v:stroke joinstyle="miter"/>
                      <v:path gradientshapeok="t" o:connecttype="rect"/>
                    </v:shapetype>
                    <v:shape id="Text Box 8" o:spid="_x0000_s1026" type="#_x0000_t202" style="width:277.8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" filled="f" stroked="f" strokeweight=".5pt">
                      <v:textbox>
                        <w:txbxContent>
                          <w:p w14:paraId="0A3F9BE9" w14:textId="77777777" w:rsidR="00D077E9" w:rsidRPr="002E468D" w:rsidRDefault="002E468D" w:rsidP="002E468D">
                            <w:pPr>
                              <w:pStyle w:val="Title"/>
                              <w:spacing w:after="0"/>
                              <w:rPr>
                                <w:sz w:val="60"/>
                              </w:rPr>
                            </w:pPr>
                            <w:r w:rsidRPr="002E468D">
                              <w:rPr>
                                <w:sz w:val="60"/>
                              </w:rPr>
                              <w:t>ATT&amp;CK Project</w:t>
                            </w:r>
                          </w:p>
                          <w:p w14:paraId="454CE614" w14:textId="77777777" w:rsidR="00700A68" w:rsidRPr="002E468D" w:rsidRDefault="00700A68">
                            <w:pPr>
                              <w:rPr>
                                <w:sz w:val="48"/>
                              </w:rPr>
                            </w:pPr>
                          </w:p>
                        </w:txbxContent>
                      </v:textbox>
                      <w10:anchorlock/>
                    </v:shape>
                  </w:pict>
                </mc:Fallback>
              </mc:AlternateContent>
            </w:r>
          </w:p>
          <w:p w14:paraId="4BC33B12" w14:textId="77777777" w:rsidR="00D077E9" w:rsidRDefault="00D077E9" w:rsidP="00D077E9">
            <w:r>
              <w:rPr>
                <w:noProof/>
              </w:rPr>
              <mc:AlternateContent>
                <mc:Choice Requires="wps">
                  <w:drawing>
                    <wp:inline distT="0" distB="0" distL="0" distR="0" wp14:anchorId="3E8C01E1" wp14:editId="1C30F1C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D836F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5360902" w14:textId="77777777" w:rsidTr="00D077E9">
        <w:trPr>
          <w:trHeight w:val="7636"/>
        </w:trPr>
        <w:tc>
          <w:tcPr>
            <w:tcW w:w="5580" w:type="dxa"/>
            <w:tcBorders>
              <w:top w:val="nil"/>
              <w:left w:val="nil"/>
              <w:bottom w:val="nil"/>
              <w:right w:val="nil"/>
            </w:tcBorders>
          </w:tcPr>
          <w:p w14:paraId="639DBBAF" w14:textId="77777777" w:rsidR="00D077E9" w:rsidRDefault="00AD3427" w:rsidP="00D077E9">
            <w:pPr>
              <w:rPr>
                <w:noProof/>
              </w:rPr>
            </w:pPr>
            <w:r>
              <w:rPr>
                <w:noProof/>
              </w:rPr>
              <mc:AlternateContent>
                <mc:Choice Requires="wps">
                  <w:drawing>
                    <wp:inline distT="0" distB="0" distL="0" distR="0" wp14:anchorId="1CB90FE1" wp14:editId="02A2EC61">
                      <wp:extent cx="3528695" cy="1153160"/>
                      <wp:effectExtent l="0" t="0" r="0" b="0"/>
                      <wp:docPr id="4" name="Text Box 4"/>
                      <wp:cNvGraphicFramePr/>
                      <a:graphic xmlns:a="http://schemas.openxmlformats.org/drawingml/2006/main">
                        <a:graphicData uri="http://schemas.microsoft.com/office/word/2010/wordprocessingShape">
                          <wps:wsp>
                            <wps:cNvSpPr txBox="1"/>
                            <wps:spPr>
                              <a:xfrm>
                                <a:off x="0" y="0"/>
                                <a:ext cx="3528695" cy="1153160"/>
                              </a:xfrm>
                              <a:prstGeom prst="rect">
                                <a:avLst/>
                              </a:prstGeom>
                              <a:noFill/>
                              <a:ln w="6350">
                                <a:noFill/>
                              </a:ln>
                            </wps:spPr>
                            <wps:txbx>
                              <w:txbxContent>
                                <w:p w14:paraId="7875A224" w14:textId="7F1EA16A" w:rsidR="00130DC0" w:rsidRDefault="00F04DCC" w:rsidP="002E468D">
                                  <w:pPr>
                                    <w:pStyle w:val="Subtitle"/>
                                  </w:pPr>
                                  <w:r>
                                    <w:t xml:space="preserve">Discovery </w:t>
                                  </w:r>
                                  <w:r w:rsidR="002E468D">
                                    <w:t>Whitepaper</w:t>
                                  </w:r>
                                </w:p>
                                <w:p w14:paraId="53DA4952" w14:textId="6DD2D2B9" w:rsidR="00130DC0" w:rsidRPr="002E6C61" w:rsidRDefault="00130DC0" w:rsidP="00AD3427">
                                  <w:pPr>
                                    <w:pStyle w:val="Subtitle"/>
                                    <w:rPr>
                                      <w:i/>
                                      <w:sz w:val="36"/>
                                    </w:rPr>
                                  </w:pPr>
                                  <w:r w:rsidRPr="002E6C61">
                                    <w:rPr>
                                      <w:i/>
                                      <w:sz w:val="24"/>
                                    </w:rPr>
                                    <w:t>v1.</w:t>
                                  </w:r>
                                  <w:r w:rsidR="002E468D">
                                    <w:rPr>
                                      <w:i/>
                                      <w:sz w:val="24"/>
                                    </w:rPr>
                                    <w:t>0</w:t>
                                  </w:r>
                                  <w:r w:rsidRPr="002E6C61">
                                    <w:rPr>
                                      <w:i/>
                                      <w:sz w:val="24"/>
                                    </w:rPr>
                                    <w:t xml:space="preserve"> - </w:t>
                                  </w:r>
                                  <w:r w:rsidR="008C5706">
                                    <w:rPr>
                                      <w:i/>
                                      <w:sz w:val="24"/>
                                    </w:rPr>
                                    <w:t>02</w:t>
                                  </w:r>
                                  <w:r w:rsidRPr="002E6C61">
                                    <w:rPr>
                                      <w:i/>
                                      <w:sz w:val="24"/>
                                    </w:rPr>
                                    <w:t>/</w:t>
                                  </w:r>
                                  <w:r w:rsidR="008C5706">
                                    <w:rPr>
                                      <w:i/>
                                      <w:sz w:val="24"/>
                                    </w:rPr>
                                    <w:t>04</w:t>
                                  </w:r>
                                  <w:r w:rsidRPr="002E6C61">
                                    <w:rPr>
                                      <w:i/>
                                      <w:sz w:val="24"/>
                                    </w:rPr>
                                    <w:t>/202</w:t>
                                  </w:r>
                                  <w:r w:rsidR="008C5706">
                                    <w:rPr>
                                      <w: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B90FE1" id="Text Box 4" o:spid="_x0000_s1027" type="#_x0000_t202" style="width:277.85pt;height: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" filled="f" stroked="f" strokeweight=".5pt">
                      <v:textbox>
                        <w:txbxContent>
                          <w:p w14:paraId="7875A224" w14:textId="7F1EA16A" w:rsidR="00130DC0" w:rsidRDefault="00F04DCC" w:rsidP="002E468D">
                            <w:pPr>
                              <w:pStyle w:val="Subtitle"/>
                            </w:pPr>
                            <w:r>
                              <w:t xml:space="preserve">Discovery </w:t>
                            </w:r>
                            <w:r w:rsidR="002E468D">
                              <w:t>Whitepaper</w:t>
                            </w:r>
                          </w:p>
                          <w:p w14:paraId="53DA4952" w14:textId="6DD2D2B9" w:rsidR="00130DC0" w:rsidRPr="002E6C61" w:rsidRDefault="00130DC0" w:rsidP="00AD3427">
                            <w:pPr>
                              <w:pStyle w:val="Subtitle"/>
                              <w:rPr>
                                <w:i/>
                                <w:sz w:val="36"/>
                              </w:rPr>
                            </w:pPr>
                            <w:r w:rsidRPr="002E6C61">
                              <w:rPr>
                                <w:i/>
                                <w:sz w:val="24"/>
                              </w:rPr>
                              <w:t>v1.</w:t>
                            </w:r>
                            <w:r w:rsidR="002E468D">
                              <w:rPr>
                                <w:i/>
                                <w:sz w:val="24"/>
                              </w:rPr>
                              <w:t>0</w:t>
                            </w:r>
                            <w:r w:rsidRPr="002E6C61">
                              <w:rPr>
                                <w:i/>
                                <w:sz w:val="24"/>
                              </w:rPr>
                              <w:t xml:space="preserve"> - </w:t>
                            </w:r>
                            <w:r w:rsidR="008C5706">
                              <w:rPr>
                                <w:i/>
                                <w:sz w:val="24"/>
                              </w:rPr>
                              <w:t>02</w:t>
                            </w:r>
                            <w:r w:rsidRPr="002E6C61">
                              <w:rPr>
                                <w:i/>
                                <w:sz w:val="24"/>
                              </w:rPr>
                              <w:t>/</w:t>
                            </w:r>
                            <w:r w:rsidR="008C5706">
                              <w:rPr>
                                <w:i/>
                                <w:sz w:val="24"/>
                              </w:rPr>
                              <w:t>04</w:t>
                            </w:r>
                            <w:r w:rsidRPr="002E6C61">
                              <w:rPr>
                                <w:i/>
                                <w:sz w:val="24"/>
                              </w:rPr>
                              <w:t>/202</w:t>
                            </w:r>
                            <w:r w:rsidR="008C5706">
                              <w:rPr>
                                <w:i/>
                                <w:sz w:val="24"/>
                              </w:rPr>
                              <w:t>1</w:t>
                            </w:r>
                          </w:p>
                        </w:txbxContent>
                      </v:textbox>
                      <w10:anchorlock/>
                    </v:shape>
                  </w:pict>
                </mc:Fallback>
              </mc:AlternateContent>
            </w:r>
          </w:p>
        </w:tc>
      </w:tr>
      <w:tr w:rsidR="00D077E9" w14:paraId="6DBB2BC6" w14:textId="77777777" w:rsidTr="00D077E9">
        <w:trPr>
          <w:trHeight w:val="2171"/>
        </w:trPr>
        <w:tc>
          <w:tcPr>
            <w:tcW w:w="5580" w:type="dxa"/>
            <w:tcBorders>
              <w:top w:val="nil"/>
              <w:left w:val="nil"/>
              <w:bottom w:val="nil"/>
              <w:right w:val="nil"/>
            </w:tcBorders>
          </w:tcPr>
          <w:p w14:paraId="750462CC" w14:textId="77777777" w:rsidR="00D077E9" w:rsidRDefault="00D077E9" w:rsidP="00D077E9"/>
          <w:p w14:paraId="444F1A7B" w14:textId="77777777" w:rsidR="00981682" w:rsidRDefault="00981682" w:rsidP="00D077E9"/>
          <w:p w14:paraId="29B7A997"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F52FD36" wp14:editId="6DC8CE65">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AE6DA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5F1D595" w14:textId="77777777" w:rsidR="00D077E9" w:rsidRDefault="00D077E9" w:rsidP="00D077E9">
            <w:pPr>
              <w:rPr>
                <w:noProof/>
                <w:sz w:val="10"/>
                <w:szCs w:val="10"/>
              </w:rPr>
            </w:pPr>
          </w:p>
          <w:p w14:paraId="299B72CC" w14:textId="77777777" w:rsidR="00D077E9" w:rsidRDefault="00D077E9" w:rsidP="00D077E9">
            <w:pPr>
              <w:rPr>
                <w:noProof/>
                <w:sz w:val="10"/>
                <w:szCs w:val="10"/>
              </w:rPr>
            </w:pPr>
          </w:p>
          <w:sdt>
            <w:sdtPr>
              <w:id w:val="-1740469667"/>
              <w:placeholder>
                <w:docPart w:val="C57101098A3E40809C96E1B041D48B4B"/>
              </w:placeholder>
              <w15:appearance w15:val="hidden"/>
            </w:sdtPr>
            <w:sdtEndPr/>
            <w:sdtContent>
              <w:p w14:paraId="4B8FC264" w14:textId="77777777" w:rsidR="00981682" w:rsidRDefault="00981682" w:rsidP="00D077E9">
                <w:r>
                  <w:t>Phòng mã độc và khai thác lỗi</w:t>
                </w:r>
              </w:p>
              <w:p w14:paraId="65215EB4" w14:textId="77777777" w:rsidR="00D077E9" w:rsidRDefault="00981682" w:rsidP="00D077E9">
                <w:r>
                  <w:t>Công ty An ninh mạng Viettel</w:t>
                </w:r>
              </w:p>
            </w:sdtContent>
          </w:sdt>
          <w:p w14:paraId="4C3AFA34" w14:textId="5C58B907" w:rsidR="00D077E9" w:rsidRDefault="00D077E9" w:rsidP="00D077E9">
            <w:r w:rsidRPr="00B231E5">
              <w:t>Authored by:</w:t>
            </w:r>
            <w:r>
              <w:t xml:space="preserve"> </w:t>
            </w:r>
            <w:sdt>
              <w:sdtPr>
                <w:alias w:val="Your Name"/>
                <w:tag w:val="Your Name"/>
                <w:id w:val="-180584491"/>
                <w:placeholder>
                  <w:docPart w:val="7D9E8296F5CD473888C1018C0A6DBC77"/>
                </w:placeholder>
                <w:dataBinding w:prefixMappings="xmlns:ns0='http://schemas.microsoft.com/office/2006/coverPageProps' " w:xpath="/ns0:CoverPageProperties[1]/ns0:CompanyFax[1]" w:storeItemID="{55AF091B-3C7A-41E3-B477-F2FDAA23CFDA}"/>
                <w15:appearance w15:val="hidden"/>
                <w:text w:multiLine="1"/>
              </w:sdtPr>
              <w:sdtEndPr/>
              <w:sdtContent>
                <w:r w:rsidR="00AA3C3B">
                  <w:t>HuyHv9</w:t>
                </w:r>
              </w:sdtContent>
            </w:sdt>
          </w:p>
          <w:p w14:paraId="0D9D7C6D" w14:textId="77777777" w:rsidR="00D077E9" w:rsidRPr="00D86945" w:rsidRDefault="00D077E9" w:rsidP="00D077E9">
            <w:pPr>
              <w:rPr>
                <w:noProof/>
                <w:sz w:val="10"/>
                <w:szCs w:val="10"/>
              </w:rPr>
            </w:pPr>
          </w:p>
        </w:tc>
      </w:tr>
    </w:tbl>
    <w:p w14:paraId="408B4464" w14:textId="77777777" w:rsidR="00D077E9" w:rsidRDefault="00A97BDC">
      <w:pPr>
        <w:spacing w:after="200"/>
      </w:pPr>
      <w:r>
        <w:rPr>
          <w:noProof/>
        </w:rPr>
        <mc:AlternateContent>
          <mc:Choice Requires="wps">
            <w:drawing>
              <wp:anchor distT="0" distB="0" distL="114300" distR="114300" simplePos="0" relativeHeight="251659264" behindDoc="1" locked="0" layoutInCell="1" allowOverlap="1" wp14:anchorId="4BA2D800" wp14:editId="414553A3">
                <wp:simplePos x="0" y="0"/>
                <wp:positionH relativeFrom="column">
                  <wp:posOffset>-727710</wp:posOffset>
                </wp:positionH>
                <wp:positionV relativeFrom="page">
                  <wp:posOffset>6679565</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2BC50" id="Rectangle 2" o:spid="_x0000_s1026" alt="colored rectangle" style="position:absolute;margin-left:-57.3pt;margin-top:525.95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" fillcolor="#34aba2 [3206]" stroked="f" strokeweight="2pt">
                <w10:wrap anchory="page"/>
              </v:rect>
            </w:pict>
          </mc:Fallback>
        </mc:AlternateContent>
      </w:r>
      <w:r w:rsidR="00D077E9" w:rsidRPr="00D967AC">
        <w:rPr>
          <w:noProof/>
        </w:rPr>
        <w:drawing>
          <wp:anchor distT="0" distB="0" distL="114300" distR="114300" simplePos="0" relativeHeight="251661312" behindDoc="0" locked="0" layoutInCell="1" allowOverlap="1" wp14:anchorId="1BA673AD" wp14:editId="5BB0770F">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1BD451AB" wp14:editId="3B4DD11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6C7E3"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p w14:paraId="39CB74BD" w14:textId="037B728B" w:rsidR="00327F60" w:rsidRDefault="0099053E" w:rsidP="00327F60">
      <w:pPr>
        <w:pStyle w:val="Title"/>
      </w:pPr>
      <w:r w:rsidRPr="0099053E">
        <w:lastRenderedPageBreak/>
        <w:t>ATT&amp;CK Project</w:t>
      </w:r>
    </w:p>
    <w:p w14:paraId="4D4A4A48" w14:textId="08FE0E0C" w:rsidR="00327F60" w:rsidRDefault="00AF009B" w:rsidP="0099053E">
      <w:pPr>
        <w:pStyle w:val="Content"/>
        <w:rPr>
          <w:sz w:val="40"/>
        </w:rPr>
      </w:pPr>
      <w:r w:rsidRPr="00AF009B">
        <w:rPr>
          <w:sz w:val="40"/>
        </w:rPr>
        <w:t>Discovery</w:t>
      </w:r>
      <w:r w:rsidRPr="0099053E">
        <w:rPr>
          <w:sz w:val="40"/>
        </w:rPr>
        <w:t xml:space="preserve"> </w:t>
      </w:r>
      <w:r w:rsidR="0099053E" w:rsidRPr="0099053E">
        <w:rPr>
          <w:sz w:val="40"/>
        </w:rPr>
        <w:t>Whitepaper</w:t>
      </w:r>
    </w:p>
    <w:p w14:paraId="36107AE8" w14:textId="77777777" w:rsidR="0099053E" w:rsidRDefault="0099053E" w:rsidP="0099053E">
      <w:pPr>
        <w:pStyle w:val="Content"/>
        <w:rPr>
          <w:sz w:val="40"/>
        </w:rPr>
      </w:pPr>
    </w:p>
    <w:p w14:paraId="2D942467" w14:textId="34260126" w:rsidR="00CF3865" w:rsidRDefault="0099053E" w:rsidP="0099053E">
      <w:pPr>
        <w:pStyle w:val="Heading1"/>
      </w:pPr>
      <w:r>
        <w:t>Tổng quan</w:t>
      </w:r>
    </w:p>
    <w:p w14:paraId="3106D04B" w14:textId="692D5314" w:rsidR="00CF3865" w:rsidRDefault="00A46EF9" w:rsidP="00CF3865">
      <w:pPr>
        <w:pStyle w:val="Content"/>
      </w:pPr>
      <w:r>
        <w:t xml:space="preserve">Attacker sử dụng kĩ thuật này để tìm hiểu về môi trường máy nạn nhân. </w:t>
      </w:r>
    </w:p>
    <w:p w14:paraId="0AD91E3B" w14:textId="713E9A60" w:rsidR="00905411" w:rsidRDefault="00905411" w:rsidP="00CF3865">
      <w:pPr>
        <w:pStyle w:val="Content"/>
      </w:pPr>
      <w:r>
        <w:t>Discovery bao gồm những kĩ thuật một attacker có thể sử dụng để thu thập thông tin về hệ thống và mạng nội bộ. Những kĩ thuật này giúp attacker theo dõi môi trường và tự mình điều hướng trước khi</w:t>
      </w:r>
      <w:r w:rsidR="009E26B2">
        <w:t xml:space="preserve"> quyết định cách</w:t>
      </w:r>
      <w:r>
        <w:t xml:space="preserve"> hành động.</w:t>
      </w:r>
      <w:r w:rsidR="00620BF1">
        <w:t xml:space="preserve"> Chúng cũng cho phép attacker khám phá những gì có thể điều khiển và những gì xung quang điểm vào (entry point) để khám phá lợi ích nó có thể đem lại cho đối tượng hiện tại.</w:t>
      </w:r>
      <w:r w:rsidR="00705627">
        <w:t xml:space="preserve"> Các công cụ hệ thống được sử dụng để thu thập thông tin đối tượng.</w:t>
      </w:r>
      <w:r w:rsidR="00620BF1">
        <w:t xml:space="preserve"> </w:t>
      </w:r>
    </w:p>
    <w:p w14:paraId="5DEB6B03" w14:textId="77777777" w:rsidR="00CF3865" w:rsidRDefault="00CF3865" w:rsidP="0099053E">
      <w:pPr>
        <w:pStyle w:val="Heading1"/>
      </w:pPr>
    </w:p>
    <w:p w14:paraId="2F46CD46" w14:textId="77777777" w:rsidR="0099053E" w:rsidRPr="0099053E" w:rsidRDefault="0099053E" w:rsidP="0099053E">
      <w:pPr>
        <w:pStyle w:val="Heading1"/>
      </w:pPr>
      <w:r>
        <w:t>Mô tả kỹ thuật chi tiết</w:t>
      </w:r>
    </w:p>
    <w:p w14:paraId="4A3DB392" w14:textId="04CE19E1" w:rsidR="0099053E" w:rsidRDefault="0037574B" w:rsidP="0037574B">
      <w:pPr>
        <w:pStyle w:val="Heading2"/>
        <w:numPr>
          <w:ilvl w:val="0"/>
          <w:numId w:val="3"/>
        </w:numPr>
      </w:pPr>
      <w:r>
        <w:t xml:space="preserve">[T1087] </w:t>
      </w:r>
      <w:r w:rsidRPr="0037574B">
        <w:t>Account Discovery</w:t>
      </w:r>
    </w:p>
    <w:p w14:paraId="3C1ECA45" w14:textId="0771D8A1" w:rsidR="0099053E" w:rsidRDefault="0037574B" w:rsidP="0037574B">
      <w:pPr>
        <w:pStyle w:val="Content"/>
        <w:numPr>
          <w:ilvl w:val="1"/>
          <w:numId w:val="3"/>
        </w:numPr>
      </w:pPr>
      <w:r>
        <w:t xml:space="preserve"> </w:t>
      </w:r>
      <w:r w:rsidRPr="0037574B">
        <w:t>Local Account</w:t>
      </w:r>
      <w:r>
        <w:t>:</w:t>
      </w:r>
    </w:p>
    <w:p w14:paraId="35903C28" w14:textId="02CAA7DE" w:rsidR="0037574B" w:rsidRDefault="00795C54" w:rsidP="0037574B">
      <w:pPr>
        <w:pStyle w:val="Content"/>
        <w:numPr>
          <w:ilvl w:val="0"/>
          <w:numId w:val="5"/>
        </w:numPr>
      </w:pPr>
      <w:r>
        <w:t>Attacker cố gắng để liệt kê local system account. Các thông tin này có thể giúp attacker xác định những tài khoản nào đang tồn tại trên hệ thống để điều hướng tấn công.</w:t>
      </w:r>
    </w:p>
    <w:p w14:paraId="3396AD2A" w14:textId="66AB8707" w:rsidR="00795C54" w:rsidRDefault="00795C54" w:rsidP="0037574B">
      <w:pPr>
        <w:pStyle w:val="Content"/>
        <w:numPr>
          <w:ilvl w:val="0"/>
          <w:numId w:val="5"/>
        </w:numPr>
      </w:pPr>
      <w:r>
        <w:t>Cách thức triển khai:</w:t>
      </w:r>
    </w:p>
    <w:p w14:paraId="5A184F25" w14:textId="5D2BF3E4" w:rsidR="00AF18F1" w:rsidRDefault="00795C54" w:rsidP="00AF18F1">
      <w:pPr>
        <w:pStyle w:val="Content"/>
        <w:numPr>
          <w:ilvl w:val="1"/>
          <w:numId w:val="5"/>
        </w:numPr>
      </w:pPr>
      <w:r>
        <w:rPr>
          <w:noProof/>
        </w:rPr>
        <mc:AlternateContent>
          <mc:Choice Requires="wps">
            <w:drawing>
              <wp:anchor distT="45720" distB="45720" distL="114300" distR="114300" simplePos="0" relativeHeight="251663360" behindDoc="0" locked="0" layoutInCell="1" allowOverlap="1" wp14:anchorId="121817D5" wp14:editId="71F7CAB4">
                <wp:simplePos x="0" y="0"/>
                <wp:positionH relativeFrom="margin">
                  <wp:align>left</wp:align>
                </wp:positionH>
                <wp:positionV relativeFrom="paragraph">
                  <wp:posOffset>314960</wp:posOffset>
                </wp:positionV>
                <wp:extent cx="6293485" cy="605790"/>
                <wp:effectExtent l="0" t="0" r="120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05790"/>
                        </a:xfrm>
                        <a:prstGeom prst="rect">
                          <a:avLst/>
                        </a:prstGeom>
                        <a:solidFill>
                          <a:srgbClr val="FFFFFF"/>
                        </a:solidFill>
                        <a:ln w="9525">
                          <a:solidFill>
                            <a:srgbClr val="000000"/>
                          </a:solidFill>
                          <a:miter lim="800000"/>
                          <a:headEnd/>
                          <a:tailEnd/>
                        </a:ln>
                      </wps:spPr>
                      <wps:txbx>
                        <w:txbxContent>
                          <w:p w14:paraId="04B47EE3" w14:textId="000EF316" w:rsidR="00795C54" w:rsidRDefault="00795C54" w:rsidP="00795C54">
                            <w:r>
                              <w:t>net user</w:t>
                            </w:r>
                          </w:p>
                          <w:p w14:paraId="2869A260" w14:textId="782D61D4" w:rsidR="00795C54" w:rsidRDefault="00795C54" w:rsidP="00795C54">
                            <w:r>
                              <w:t>net localgroup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817D5" id="Text Box 2" o:spid="_x0000_s1028" type="#_x0000_t202" style="position:absolute;left:0;text-align:left;margin-left:0;margin-top:24.8pt;width:495.55pt;height:47.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KKA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">
                <v:textbox>
                  <w:txbxContent>
                    <w:p w14:paraId="04B47EE3" w14:textId="000EF316" w:rsidR="00795C54" w:rsidRDefault="00795C54" w:rsidP="00795C54">
                      <w:r>
                        <w:t>net user</w:t>
                      </w:r>
                    </w:p>
                    <w:p w14:paraId="2869A260" w14:textId="782D61D4" w:rsidR="00795C54" w:rsidRDefault="00795C54" w:rsidP="00795C54">
                      <w:r>
                        <w:t>net localgroup</w:t>
                      </w:r>
                    </w:p>
                  </w:txbxContent>
                </v:textbox>
                <w10:wrap type="square" anchorx="margin"/>
              </v:shape>
            </w:pict>
          </mc:Fallback>
        </mc:AlternateContent>
      </w:r>
      <w:r>
        <w:t>Cmd:</w:t>
      </w:r>
    </w:p>
    <w:p w14:paraId="5E6ADD64" w14:textId="77777777" w:rsidR="00AF18F1" w:rsidRDefault="00AF18F1" w:rsidP="00AF18F1">
      <w:pPr>
        <w:pStyle w:val="Content"/>
        <w:ind w:left="1872"/>
      </w:pPr>
    </w:p>
    <w:p w14:paraId="050C4C5C" w14:textId="77777777" w:rsidR="00AF18F1" w:rsidRDefault="00AF18F1" w:rsidP="00AF18F1">
      <w:pPr>
        <w:pStyle w:val="Content"/>
        <w:ind w:left="1872"/>
      </w:pPr>
    </w:p>
    <w:p w14:paraId="2030CA48" w14:textId="77777777" w:rsidR="00AF18F1" w:rsidRDefault="00AF18F1" w:rsidP="00AF18F1">
      <w:pPr>
        <w:pStyle w:val="Content"/>
        <w:ind w:left="1872"/>
      </w:pPr>
    </w:p>
    <w:p w14:paraId="6846AFB3" w14:textId="0A0D6A72" w:rsidR="00795C54" w:rsidRDefault="00AF18F1" w:rsidP="00D6330A">
      <w:pPr>
        <w:pStyle w:val="Content"/>
        <w:numPr>
          <w:ilvl w:val="1"/>
          <w:numId w:val="5"/>
        </w:numPr>
      </w:pPr>
      <w:r>
        <w:lastRenderedPageBreak/>
        <w:t>PowerShell:</w:t>
      </w:r>
      <w:r>
        <w:rPr>
          <w:noProof/>
        </w:rPr>
        <mc:AlternateContent>
          <mc:Choice Requires="wps">
            <w:drawing>
              <wp:anchor distT="45720" distB="45720" distL="114300" distR="114300" simplePos="0" relativeHeight="251665408" behindDoc="0" locked="0" layoutInCell="1" allowOverlap="1" wp14:anchorId="757399ED" wp14:editId="6EE511CE">
                <wp:simplePos x="0" y="0"/>
                <wp:positionH relativeFrom="margin">
                  <wp:posOffset>0</wp:posOffset>
                </wp:positionH>
                <wp:positionV relativeFrom="paragraph">
                  <wp:posOffset>300990</wp:posOffset>
                </wp:positionV>
                <wp:extent cx="6293485" cy="605790"/>
                <wp:effectExtent l="0" t="0" r="12065"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05790"/>
                        </a:xfrm>
                        <a:prstGeom prst="rect">
                          <a:avLst/>
                        </a:prstGeom>
                        <a:solidFill>
                          <a:srgbClr val="FFFFFF"/>
                        </a:solidFill>
                        <a:ln w="9525">
                          <a:solidFill>
                            <a:srgbClr val="000000"/>
                          </a:solidFill>
                          <a:miter lim="800000"/>
                          <a:headEnd/>
                          <a:tailEnd/>
                        </a:ln>
                      </wps:spPr>
                      <wps:txbx>
                        <w:txbxContent>
                          <w:p w14:paraId="58C12717" w14:textId="26F84936" w:rsidR="00AF18F1" w:rsidRDefault="00AF18F1" w:rsidP="00AF18F1">
                            <w:r w:rsidRPr="00AF18F1">
                              <w:t>Get-LocalGroup</w:t>
                            </w:r>
                          </w:p>
                          <w:p w14:paraId="1E1D5A23" w14:textId="4D4A17B4" w:rsidR="00AF18F1" w:rsidRDefault="00AF18F1" w:rsidP="00AF18F1">
                            <w:r>
                              <w:t>Get-LocalUser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399ED" id="_x0000_s1029" type="#_x0000_t202" style="position:absolute;left:0;text-align:left;margin-left:0;margin-top:23.7pt;width:495.55pt;height:47.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e2JwIAAEs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">
                <v:textbox>
                  <w:txbxContent>
                    <w:p w14:paraId="58C12717" w14:textId="26F84936" w:rsidR="00AF18F1" w:rsidRDefault="00AF18F1" w:rsidP="00AF18F1">
                      <w:r w:rsidRPr="00AF18F1">
                        <w:t>Get-LocalGroup</w:t>
                      </w:r>
                    </w:p>
                    <w:p w14:paraId="1E1D5A23" w14:textId="4D4A17B4" w:rsidR="00AF18F1" w:rsidRDefault="00AF18F1" w:rsidP="00AF18F1">
                      <w:r>
                        <w:t>Get-LocalUser</w:t>
                      </w:r>
                    </w:p>
                  </w:txbxContent>
                </v:textbox>
                <w10:wrap type="square" anchorx="margin"/>
              </v:shape>
            </w:pict>
          </mc:Fallback>
        </mc:AlternateContent>
      </w:r>
    </w:p>
    <w:p w14:paraId="6BFA9CA0" w14:textId="4AAD9448" w:rsidR="00795C54" w:rsidRDefault="00D6330A" w:rsidP="00D6330A">
      <w:pPr>
        <w:pStyle w:val="Content"/>
        <w:numPr>
          <w:ilvl w:val="1"/>
          <w:numId w:val="3"/>
        </w:numPr>
      </w:pPr>
      <w:r>
        <w:t xml:space="preserve"> Domain Account:</w:t>
      </w:r>
    </w:p>
    <w:p w14:paraId="27C3FE97" w14:textId="638B3E48" w:rsidR="00D6330A" w:rsidRDefault="00D6330A" w:rsidP="00D6330A">
      <w:pPr>
        <w:pStyle w:val="Content"/>
        <w:numPr>
          <w:ilvl w:val="0"/>
          <w:numId w:val="5"/>
        </w:numPr>
      </w:pPr>
      <w:r>
        <w:t>Attacker cố gắng để liệt kê domain system account. Các thông tin này có thể giúp attacker xác định những tài khoản domain nào đang tồn tại trên hệ thống để điều hướng tấn công.</w:t>
      </w:r>
    </w:p>
    <w:p w14:paraId="6A39A94C" w14:textId="517D18DE" w:rsidR="00D6330A" w:rsidRDefault="00D6330A" w:rsidP="00D6330A">
      <w:pPr>
        <w:pStyle w:val="Content"/>
        <w:numPr>
          <w:ilvl w:val="0"/>
          <w:numId w:val="5"/>
        </w:numPr>
      </w:pPr>
      <w:r>
        <w:t>Cách thức triển khai:</w:t>
      </w:r>
    </w:p>
    <w:p w14:paraId="23EA34F6" w14:textId="71434450" w:rsidR="00D6330A" w:rsidRDefault="00D6330A" w:rsidP="00A25B83">
      <w:pPr>
        <w:pStyle w:val="Content"/>
        <w:numPr>
          <w:ilvl w:val="1"/>
          <w:numId w:val="5"/>
        </w:numPr>
      </w:pPr>
      <w:r>
        <w:t>Cmd:</w:t>
      </w:r>
      <w:r>
        <w:rPr>
          <w:noProof/>
        </w:rPr>
        <mc:AlternateContent>
          <mc:Choice Requires="wps">
            <w:drawing>
              <wp:anchor distT="45720" distB="45720" distL="114300" distR="114300" simplePos="0" relativeHeight="251667456" behindDoc="0" locked="0" layoutInCell="1" allowOverlap="1" wp14:anchorId="75BFBACD" wp14:editId="576E431B">
                <wp:simplePos x="0" y="0"/>
                <wp:positionH relativeFrom="margin">
                  <wp:posOffset>0</wp:posOffset>
                </wp:positionH>
                <wp:positionV relativeFrom="paragraph">
                  <wp:posOffset>290195</wp:posOffset>
                </wp:positionV>
                <wp:extent cx="6293485" cy="605790"/>
                <wp:effectExtent l="0" t="0" r="12065"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05790"/>
                        </a:xfrm>
                        <a:prstGeom prst="rect">
                          <a:avLst/>
                        </a:prstGeom>
                        <a:solidFill>
                          <a:srgbClr val="FFFFFF"/>
                        </a:solidFill>
                        <a:ln w="9525">
                          <a:solidFill>
                            <a:srgbClr val="000000"/>
                          </a:solidFill>
                          <a:miter lim="800000"/>
                          <a:headEnd/>
                          <a:tailEnd/>
                        </a:ln>
                      </wps:spPr>
                      <wps:txbx>
                        <w:txbxContent>
                          <w:p w14:paraId="503FC77D" w14:textId="1890DF24" w:rsidR="00D6330A" w:rsidRDefault="00D6330A" w:rsidP="00D6330A">
                            <w:r>
                              <w:t>net user /domain</w:t>
                            </w:r>
                          </w:p>
                          <w:p w14:paraId="39D4D995" w14:textId="3A266653" w:rsidR="00D6330A" w:rsidRDefault="00D6330A" w:rsidP="00D6330A">
                            <w:r>
                              <w:t>net group /domain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FBACD" id="_x0000_s1030" type="#_x0000_t202" style="position:absolute;left:0;text-align:left;margin-left:0;margin-top:22.85pt;width:495.55pt;height:47.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XeJwIAAEs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">
                <v:textbox>
                  <w:txbxContent>
                    <w:p w14:paraId="503FC77D" w14:textId="1890DF24" w:rsidR="00D6330A" w:rsidRDefault="00D6330A" w:rsidP="00D6330A">
                      <w:r>
                        <w:t>net user /domain</w:t>
                      </w:r>
                    </w:p>
                    <w:p w14:paraId="39D4D995" w14:textId="3A266653" w:rsidR="00D6330A" w:rsidRDefault="00D6330A" w:rsidP="00D6330A">
                      <w:r>
                        <w:t>net group /domain</w:t>
                      </w:r>
                    </w:p>
                  </w:txbxContent>
                </v:textbox>
                <w10:wrap type="square" anchorx="margin"/>
              </v:shape>
            </w:pict>
          </mc:Fallback>
        </mc:AlternateContent>
      </w:r>
    </w:p>
    <w:p w14:paraId="4D6C34B5" w14:textId="46F0DAD8" w:rsidR="00A25B83" w:rsidRDefault="00A25B83" w:rsidP="005D6FDF">
      <w:pPr>
        <w:pStyle w:val="Content"/>
      </w:pPr>
    </w:p>
    <w:p w14:paraId="5A491E81" w14:textId="70AEFE19" w:rsidR="00A25B83" w:rsidRDefault="00A25B83" w:rsidP="007163C6">
      <w:pPr>
        <w:pStyle w:val="Content"/>
        <w:numPr>
          <w:ilvl w:val="1"/>
          <w:numId w:val="5"/>
        </w:numPr>
      </w:pPr>
      <w:r>
        <w:rPr>
          <w:noProof/>
        </w:rPr>
        <mc:AlternateContent>
          <mc:Choice Requires="wps">
            <w:drawing>
              <wp:anchor distT="45720" distB="45720" distL="114300" distR="114300" simplePos="0" relativeHeight="251669504" behindDoc="0" locked="0" layoutInCell="1" allowOverlap="1" wp14:anchorId="2B2B91DD" wp14:editId="49174666">
                <wp:simplePos x="0" y="0"/>
                <wp:positionH relativeFrom="margin">
                  <wp:align>right</wp:align>
                </wp:positionH>
                <wp:positionV relativeFrom="paragraph">
                  <wp:posOffset>343372</wp:posOffset>
                </wp:positionV>
                <wp:extent cx="6293485" cy="605790"/>
                <wp:effectExtent l="0" t="0" r="12065"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05790"/>
                        </a:xfrm>
                        <a:prstGeom prst="rect">
                          <a:avLst/>
                        </a:prstGeom>
                        <a:solidFill>
                          <a:srgbClr val="FFFFFF"/>
                        </a:solidFill>
                        <a:ln w="9525">
                          <a:solidFill>
                            <a:srgbClr val="000000"/>
                          </a:solidFill>
                          <a:miter lim="800000"/>
                          <a:headEnd/>
                          <a:tailEnd/>
                        </a:ln>
                      </wps:spPr>
                      <wps:txbx>
                        <w:txbxContent>
                          <w:p w14:paraId="689142F4" w14:textId="3F464C12" w:rsidR="00A25B83" w:rsidRDefault="00A25B83" w:rsidP="00A25B83">
                            <w:r>
                              <w:t>Get-ADUser</w:t>
                            </w:r>
                          </w:p>
                          <w:p w14:paraId="06E11EA4" w14:textId="427E68BA" w:rsidR="00A25B83" w:rsidRDefault="00A25B83" w:rsidP="00A25B83">
                            <w:r>
                              <w:t>Get-ADDomain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B91DD" id="_x0000_s1031" type="#_x0000_t202" style="position:absolute;left:0;text-align:left;margin-left:444.35pt;margin-top:27.05pt;width:495.55pt;height:47.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">
                <v:textbox>
                  <w:txbxContent>
                    <w:p w14:paraId="689142F4" w14:textId="3F464C12" w:rsidR="00A25B83" w:rsidRDefault="00A25B83" w:rsidP="00A25B83">
                      <w:r>
                        <w:t>Get-ADUser</w:t>
                      </w:r>
                    </w:p>
                    <w:p w14:paraId="06E11EA4" w14:textId="427E68BA" w:rsidR="00A25B83" w:rsidRDefault="00A25B83" w:rsidP="00A25B83">
                      <w:r>
                        <w:t>Get-ADDomain</w:t>
                      </w:r>
                    </w:p>
                  </w:txbxContent>
                </v:textbox>
                <w10:wrap type="square" anchorx="margin"/>
              </v:shape>
            </w:pict>
          </mc:Fallback>
        </mc:AlternateContent>
      </w:r>
      <w:r>
        <w:t>Powershell:</w:t>
      </w:r>
    </w:p>
    <w:p w14:paraId="01EC1E0A" w14:textId="48F061BB" w:rsidR="00A25B83" w:rsidRDefault="005D6FDF" w:rsidP="005D6FDF">
      <w:pPr>
        <w:pStyle w:val="Content"/>
        <w:numPr>
          <w:ilvl w:val="1"/>
          <w:numId w:val="3"/>
        </w:numPr>
      </w:pPr>
      <w:r>
        <w:t xml:space="preserve"> Email Account:</w:t>
      </w:r>
    </w:p>
    <w:p w14:paraId="48E22E88" w14:textId="632933B6" w:rsidR="005D6FDF" w:rsidRDefault="005D6FDF" w:rsidP="005D6FDF">
      <w:pPr>
        <w:pStyle w:val="Content"/>
        <w:numPr>
          <w:ilvl w:val="0"/>
          <w:numId w:val="5"/>
        </w:numPr>
      </w:pPr>
      <w:r>
        <w:t xml:space="preserve">Attacker cố gắng liệt kê các tài khoảng và địa chỉ email. Attacker cố gắng dump danh sách địa chỉ Exchange như danh sách địa chỉ cục bộ (GALs). </w:t>
      </w:r>
    </w:p>
    <w:p w14:paraId="4AC38C3E" w14:textId="1787AC5C" w:rsidR="005D6FDF" w:rsidRDefault="005D6FDF" w:rsidP="005D6FDF">
      <w:pPr>
        <w:pStyle w:val="Content"/>
        <w:numPr>
          <w:ilvl w:val="0"/>
          <w:numId w:val="5"/>
        </w:numPr>
      </w:pPr>
      <w:r>
        <w:t>Cách thức triển khai:</w:t>
      </w:r>
    </w:p>
    <w:p w14:paraId="5BCC6088" w14:textId="28C63673" w:rsidR="005D6FDF" w:rsidRDefault="005D6FDF" w:rsidP="007163C6">
      <w:pPr>
        <w:pStyle w:val="Content"/>
        <w:numPr>
          <w:ilvl w:val="1"/>
          <w:numId w:val="5"/>
        </w:numPr>
      </w:pPr>
      <w:r>
        <w:rPr>
          <w:noProof/>
        </w:rPr>
        <mc:AlternateContent>
          <mc:Choice Requires="wps">
            <w:drawing>
              <wp:anchor distT="45720" distB="45720" distL="114300" distR="114300" simplePos="0" relativeHeight="251671552" behindDoc="0" locked="0" layoutInCell="1" allowOverlap="1" wp14:anchorId="7F3E9DEA" wp14:editId="1FDD54BF">
                <wp:simplePos x="0" y="0"/>
                <wp:positionH relativeFrom="margin">
                  <wp:align>right</wp:align>
                </wp:positionH>
                <wp:positionV relativeFrom="paragraph">
                  <wp:posOffset>290830</wp:posOffset>
                </wp:positionV>
                <wp:extent cx="6293485" cy="318770"/>
                <wp:effectExtent l="0" t="0" r="12065" b="241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14D3AA0A" w14:textId="686F0EDA" w:rsidR="005D6FDF" w:rsidRDefault="005D6FDF" w:rsidP="005D6FDF">
                            <w:r w:rsidRPr="005D6FDF">
                              <w:t>Get-GlobalAddressList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E9DEA" id="_x0000_s1032" type="#_x0000_t202" style="position:absolute;left:0;text-align:left;margin-left:444.35pt;margin-top:22.9pt;width:495.55pt;height:25.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DOJgIAAEw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">
                <v:textbox>
                  <w:txbxContent>
                    <w:p w14:paraId="14D3AA0A" w14:textId="686F0EDA" w:rsidR="005D6FDF" w:rsidRDefault="005D6FDF" w:rsidP="005D6FDF">
                      <w:r w:rsidRPr="005D6FDF">
                        <w:t>Get-GlobalAddressList</w:t>
                      </w:r>
                    </w:p>
                  </w:txbxContent>
                </v:textbox>
                <w10:wrap type="square" anchorx="margin"/>
              </v:shape>
            </w:pict>
          </mc:Fallback>
        </mc:AlternateContent>
      </w:r>
      <w:r>
        <w:t>Powershell:</w:t>
      </w:r>
    </w:p>
    <w:p w14:paraId="196BF4BA" w14:textId="4A4911CE" w:rsidR="00A25B83" w:rsidRPr="00A52414" w:rsidRDefault="00A52414" w:rsidP="00A52414">
      <w:pPr>
        <w:pStyle w:val="ListParagraph"/>
        <w:numPr>
          <w:ilvl w:val="0"/>
          <w:numId w:val="3"/>
        </w:numPr>
        <w:rPr>
          <w:b w:val="0"/>
          <w:bCs/>
        </w:rPr>
      </w:pPr>
      <w:r>
        <w:rPr>
          <w:b w:val="0"/>
          <w:bCs/>
          <w:sz w:val="36"/>
          <w:szCs w:val="36"/>
        </w:rPr>
        <w:t xml:space="preserve">[T1010] </w:t>
      </w:r>
      <w:r w:rsidRPr="00A52414">
        <w:rPr>
          <w:b w:val="0"/>
          <w:bCs/>
          <w:sz w:val="36"/>
          <w:szCs w:val="36"/>
        </w:rPr>
        <w:t>Application Window Discovery</w:t>
      </w:r>
    </w:p>
    <w:p w14:paraId="6CF72F6C" w14:textId="5982FA5E" w:rsidR="00A52414" w:rsidRDefault="00A52414" w:rsidP="00A52414">
      <w:pPr>
        <w:pStyle w:val="ListParagraph"/>
        <w:numPr>
          <w:ilvl w:val="0"/>
          <w:numId w:val="5"/>
        </w:numPr>
        <w:rPr>
          <w:b w:val="0"/>
          <w:bCs/>
        </w:rPr>
      </w:pPr>
      <w:r>
        <w:rPr>
          <w:b w:val="0"/>
          <w:bCs/>
        </w:rPr>
        <w:t>Attacker cố gắng có được danh sách của các cửa sổ ứng dụng đang chạy. Cửa sổ đang được liệt kê có thể mang thông tin về cách hệ thống được sử dụng hoặc gửi nội dung cho thông tin được thu thập bởi keylogger.</w:t>
      </w:r>
    </w:p>
    <w:p w14:paraId="179EA0EB" w14:textId="04C574BB" w:rsidR="007163C6" w:rsidRDefault="007163C6" w:rsidP="00A52414">
      <w:pPr>
        <w:pStyle w:val="ListParagraph"/>
        <w:numPr>
          <w:ilvl w:val="0"/>
          <w:numId w:val="5"/>
        </w:numPr>
        <w:rPr>
          <w:b w:val="0"/>
          <w:bCs/>
        </w:rPr>
      </w:pPr>
      <w:r>
        <w:rPr>
          <w:b w:val="0"/>
          <w:bCs/>
        </w:rPr>
        <w:t>Cách thức triển khai:</w:t>
      </w:r>
    </w:p>
    <w:p w14:paraId="213A4BF7" w14:textId="556D355A" w:rsidR="007163C6" w:rsidRDefault="007163C6" w:rsidP="007163C6">
      <w:pPr>
        <w:pStyle w:val="ListParagraph"/>
        <w:numPr>
          <w:ilvl w:val="1"/>
          <w:numId w:val="5"/>
        </w:numPr>
        <w:rPr>
          <w:b w:val="0"/>
          <w:bCs/>
        </w:rPr>
      </w:pPr>
      <w:r>
        <w:rPr>
          <w:noProof/>
        </w:rPr>
        <mc:AlternateContent>
          <mc:Choice Requires="wps">
            <w:drawing>
              <wp:anchor distT="45720" distB="45720" distL="114300" distR="114300" simplePos="0" relativeHeight="251673600" behindDoc="0" locked="0" layoutInCell="1" allowOverlap="1" wp14:anchorId="2D3AB150" wp14:editId="14496AFF">
                <wp:simplePos x="0" y="0"/>
                <wp:positionH relativeFrom="margin">
                  <wp:align>right</wp:align>
                </wp:positionH>
                <wp:positionV relativeFrom="paragraph">
                  <wp:posOffset>334423</wp:posOffset>
                </wp:positionV>
                <wp:extent cx="6293485" cy="574158"/>
                <wp:effectExtent l="0" t="0" r="12065"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574158"/>
                        </a:xfrm>
                        <a:prstGeom prst="rect">
                          <a:avLst/>
                        </a:prstGeom>
                        <a:solidFill>
                          <a:srgbClr val="FFFFFF"/>
                        </a:solidFill>
                        <a:ln w="9525">
                          <a:solidFill>
                            <a:srgbClr val="000000"/>
                          </a:solidFill>
                          <a:miter lim="800000"/>
                          <a:headEnd/>
                          <a:tailEnd/>
                        </a:ln>
                      </wps:spPr>
                      <wps:txbx>
                        <w:txbxContent>
                          <w:p w14:paraId="5EBF3F64" w14:textId="1A2496E6" w:rsidR="007163C6" w:rsidRDefault="007163C6" w:rsidP="007163C6">
                            <w:r w:rsidRPr="007163C6">
                              <w:t>Get-Process | Where-Object {$_.MainWindowTitle -ne ""} | Select-Object MainWindowTitle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AB150" id="_x0000_s1033" type="#_x0000_t202" style="position:absolute;left:0;text-align:left;margin-left:444.35pt;margin-top:26.35pt;width:495.55pt;height:45.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">
                <v:textbox>
                  <w:txbxContent>
                    <w:p w14:paraId="5EBF3F64" w14:textId="1A2496E6" w:rsidR="007163C6" w:rsidRDefault="007163C6" w:rsidP="007163C6">
                      <w:r w:rsidRPr="007163C6">
                        <w:t>Get-Process | Where-Object {$_.MainWindowTitle -ne ""} | Select-Object MainWindowTitle</w:t>
                      </w:r>
                    </w:p>
                  </w:txbxContent>
                </v:textbox>
                <w10:wrap type="square" anchorx="margin"/>
              </v:shape>
            </w:pict>
          </mc:Fallback>
        </mc:AlternateContent>
      </w:r>
      <w:r>
        <w:rPr>
          <w:b w:val="0"/>
          <w:bCs/>
        </w:rPr>
        <w:t>Powershell:</w:t>
      </w:r>
    </w:p>
    <w:p w14:paraId="59A4AACA" w14:textId="73C43BDE" w:rsidR="00133A50" w:rsidRPr="003A4F35" w:rsidRDefault="00133A50" w:rsidP="00133A50">
      <w:pPr>
        <w:pStyle w:val="ListParagraph"/>
        <w:numPr>
          <w:ilvl w:val="0"/>
          <w:numId w:val="3"/>
        </w:numPr>
        <w:rPr>
          <w:b w:val="0"/>
          <w:bCs/>
        </w:rPr>
      </w:pPr>
      <w:r>
        <w:rPr>
          <w:b w:val="0"/>
          <w:bCs/>
          <w:sz w:val="36"/>
          <w:szCs w:val="36"/>
        </w:rPr>
        <w:lastRenderedPageBreak/>
        <w:t xml:space="preserve">[T1217] </w:t>
      </w:r>
      <w:r w:rsidRPr="00133A50">
        <w:rPr>
          <w:b w:val="0"/>
          <w:bCs/>
          <w:sz w:val="36"/>
          <w:szCs w:val="36"/>
        </w:rPr>
        <w:t>Browser Bookmark Discovery</w:t>
      </w:r>
    </w:p>
    <w:p w14:paraId="4A39B799" w14:textId="4859D320" w:rsidR="003A4F35" w:rsidRDefault="003A4F35" w:rsidP="003A4F35">
      <w:pPr>
        <w:pStyle w:val="ListParagraph"/>
        <w:numPr>
          <w:ilvl w:val="0"/>
          <w:numId w:val="5"/>
        </w:numPr>
        <w:rPr>
          <w:b w:val="0"/>
          <w:bCs/>
          <w:szCs w:val="28"/>
        </w:rPr>
      </w:pPr>
      <w:r>
        <w:rPr>
          <w:b w:val="0"/>
          <w:bCs/>
          <w:szCs w:val="28"/>
        </w:rPr>
        <w:t xml:space="preserve">Attacker liệt kê các dấu trang trong trình duyệt để </w:t>
      </w:r>
      <w:r w:rsidR="004B4EB8">
        <w:rPr>
          <w:b w:val="0"/>
          <w:bCs/>
          <w:szCs w:val="28"/>
        </w:rPr>
        <w:t>biết nhiều hơn về máy chủ bị tấn công.</w:t>
      </w:r>
      <w:r w:rsidR="00D13548">
        <w:rPr>
          <w:b w:val="0"/>
          <w:bCs/>
          <w:szCs w:val="28"/>
        </w:rPr>
        <w:t xml:space="preserve"> Dấu trang trình duyệt có thể tiếp cận thông tin cá nhân của người sử dụng cũng như những tài nguyên mạng nội bộ như server, công cụ,... </w:t>
      </w:r>
    </w:p>
    <w:p w14:paraId="39055DD9" w14:textId="00F6D8EC" w:rsidR="00BF68E4" w:rsidRDefault="00BF68E4" w:rsidP="003A4F35">
      <w:pPr>
        <w:pStyle w:val="ListParagraph"/>
        <w:numPr>
          <w:ilvl w:val="0"/>
          <w:numId w:val="5"/>
        </w:numPr>
        <w:rPr>
          <w:b w:val="0"/>
          <w:bCs/>
          <w:szCs w:val="28"/>
        </w:rPr>
      </w:pPr>
      <w:r w:rsidRPr="00BF68E4">
        <w:rPr>
          <w:b w:val="0"/>
          <w:bCs/>
          <w:szCs w:val="28"/>
        </w:rPr>
        <w:t xml:space="preserve">Dấu trang trình duyệt cũng có thể làm nổi bật các mục tiêu bổ sung sau khi </w:t>
      </w:r>
      <w:r>
        <w:rPr>
          <w:b w:val="0"/>
          <w:bCs/>
          <w:szCs w:val="28"/>
        </w:rPr>
        <w:t>attacker</w:t>
      </w:r>
      <w:r w:rsidRPr="00BF68E4">
        <w:rPr>
          <w:b w:val="0"/>
          <w:bCs/>
          <w:szCs w:val="28"/>
        </w:rPr>
        <w:t xml:space="preserve"> có quyền truy cập vào thông tin đăng nhập hợp lệ, đặc biệt là Thông tin đăng nhập trong Tệp được liên kết với thông tin đăng nhập được trình duyệt lưu trong bộ nhớ cache.</w:t>
      </w:r>
    </w:p>
    <w:p w14:paraId="18EC7D26" w14:textId="2D11FD61" w:rsidR="00C41234" w:rsidRDefault="00C41234" w:rsidP="003A4F35">
      <w:pPr>
        <w:pStyle w:val="ListParagraph"/>
        <w:numPr>
          <w:ilvl w:val="0"/>
          <w:numId w:val="5"/>
        </w:numPr>
        <w:rPr>
          <w:b w:val="0"/>
          <w:bCs/>
          <w:szCs w:val="28"/>
        </w:rPr>
      </w:pPr>
      <w:r>
        <w:rPr>
          <w:b w:val="0"/>
          <w:bCs/>
          <w:szCs w:val="28"/>
        </w:rPr>
        <w:t>Cách thức triển khai:</w:t>
      </w:r>
    </w:p>
    <w:p w14:paraId="2632414A" w14:textId="165793D5" w:rsidR="00C41234" w:rsidRDefault="00254EB4" w:rsidP="00C41234">
      <w:pPr>
        <w:pStyle w:val="ListParagraph"/>
        <w:numPr>
          <w:ilvl w:val="1"/>
          <w:numId w:val="5"/>
        </w:numPr>
        <w:rPr>
          <w:b w:val="0"/>
          <w:bCs/>
          <w:szCs w:val="28"/>
        </w:rPr>
      </w:pPr>
      <w:r>
        <w:rPr>
          <w:noProof/>
        </w:rPr>
        <mc:AlternateContent>
          <mc:Choice Requires="wps">
            <w:drawing>
              <wp:anchor distT="45720" distB="45720" distL="114300" distR="114300" simplePos="0" relativeHeight="251675648" behindDoc="0" locked="0" layoutInCell="1" allowOverlap="1" wp14:anchorId="46A20C0A" wp14:editId="32DA8B4E">
                <wp:simplePos x="0" y="0"/>
                <wp:positionH relativeFrom="margin">
                  <wp:align>right</wp:align>
                </wp:positionH>
                <wp:positionV relativeFrom="paragraph">
                  <wp:posOffset>289560</wp:posOffset>
                </wp:positionV>
                <wp:extent cx="6293485" cy="552450"/>
                <wp:effectExtent l="0" t="0" r="1206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552450"/>
                        </a:xfrm>
                        <a:prstGeom prst="rect">
                          <a:avLst/>
                        </a:prstGeom>
                        <a:solidFill>
                          <a:srgbClr val="FFFFFF"/>
                        </a:solidFill>
                        <a:ln w="9525">
                          <a:solidFill>
                            <a:srgbClr val="000000"/>
                          </a:solidFill>
                          <a:miter lim="800000"/>
                          <a:headEnd/>
                          <a:tailEnd/>
                        </a:ln>
                      </wps:spPr>
                      <wps:txbx>
                        <w:txbxContent>
                          <w:p w14:paraId="101221F7" w14:textId="11B2E067" w:rsidR="00254EB4" w:rsidRDefault="00254EB4" w:rsidP="00254EB4">
                            <w:r w:rsidRPr="00254EB4">
                              <w:t>Get-Content "C:\Users\*\AppData\Local\Google\Chrome\User</w:t>
                            </w:r>
                            <w:r w:rsidR="00096CB9">
                              <w:t xml:space="preserve"> </w:t>
                            </w:r>
                            <w:r w:rsidRPr="00254EB4">
                              <w:t>Data\Default\Bookmarks"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20C0A" id="_x0000_s1034" type="#_x0000_t202" style="position:absolute;left:0;text-align:left;margin-left:444.35pt;margin-top:22.8pt;width:495.55pt;height:43.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">
                <v:textbox>
                  <w:txbxContent>
                    <w:p w14:paraId="101221F7" w14:textId="11B2E067" w:rsidR="00254EB4" w:rsidRDefault="00254EB4" w:rsidP="00254EB4">
                      <w:r w:rsidRPr="00254EB4">
                        <w:t>Get-Content "C:\Users\*\AppData\Local\Google\Chrome\User</w:t>
                      </w:r>
                      <w:r w:rsidR="00096CB9">
                        <w:t xml:space="preserve"> </w:t>
                      </w:r>
                      <w:r w:rsidRPr="00254EB4">
                        <w:t>Data\Default\Bookmarks"</w:t>
                      </w:r>
                    </w:p>
                  </w:txbxContent>
                </v:textbox>
                <w10:wrap type="square" anchorx="margin"/>
              </v:shape>
            </w:pict>
          </mc:Fallback>
        </mc:AlternateContent>
      </w:r>
      <w:r w:rsidR="00C41234">
        <w:rPr>
          <w:b w:val="0"/>
          <w:bCs/>
          <w:szCs w:val="28"/>
        </w:rPr>
        <w:t>Powershell:</w:t>
      </w:r>
    </w:p>
    <w:p w14:paraId="38CEFFA3" w14:textId="7B250E73" w:rsidR="00096CB9" w:rsidRPr="006B4489" w:rsidRDefault="006B4489" w:rsidP="006B4489">
      <w:pPr>
        <w:pStyle w:val="ListParagraph"/>
        <w:numPr>
          <w:ilvl w:val="0"/>
          <w:numId w:val="3"/>
        </w:numPr>
        <w:rPr>
          <w:b w:val="0"/>
          <w:bCs/>
          <w:szCs w:val="28"/>
        </w:rPr>
      </w:pPr>
      <w:r>
        <w:rPr>
          <w:b w:val="0"/>
          <w:bCs/>
          <w:sz w:val="36"/>
          <w:szCs w:val="36"/>
        </w:rPr>
        <w:t xml:space="preserve">[T1482] </w:t>
      </w:r>
      <w:r w:rsidRPr="006B4489">
        <w:rPr>
          <w:b w:val="0"/>
          <w:bCs/>
          <w:sz w:val="36"/>
          <w:szCs w:val="36"/>
        </w:rPr>
        <w:t>Domain Trust Discovery</w:t>
      </w:r>
    </w:p>
    <w:p w14:paraId="57A84790" w14:textId="0E11BC09" w:rsidR="006B4489" w:rsidRDefault="006B4489" w:rsidP="006B4489">
      <w:pPr>
        <w:pStyle w:val="ListParagraph"/>
        <w:numPr>
          <w:ilvl w:val="0"/>
          <w:numId w:val="5"/>
        </w:numPr>
        <w:rPr>
          <w:b w:val="0"/>
          <w:bCs/>
          <w:szCs w:val="28"/>
        </w:rPr>
      </w:pPr>
      <w:r>
        <w:rPr>
          <w:b w:val="0"/>
          <w:bCs/>
          <w:szCs w:val="28"/>
        </w:rPr>
        <w:t xml:space="preserve">Attacker cố gắng thu thập thông tin trên những mối quan hệ tin cậy miền có thể sử dụng để xác định cơ hội di chuyển trong môi trường nhiều miền của Windows. </w:t>
      </w:r>
    </w:p>
    <w:p w14:paraId="5967529A" w14:textId="5D225987" w:rsidR="006B4489" w:rsidRDefault="006B4489" w:rsidP="006B4489">
      <w:pPr>
        <w:pStyle w:val="ListParagraph"/>
        <w:numPr>
          <w:ilvl w:val="0"/>
          <w:numId w:val="5"/>
        </w:numPr>
        <w:rPr>
          <w:b w:val="0"/>
          <w:bCs/>
          <w:szCs w:val="28"/>
        </w:rPr>
      </w:pPr>
      <w:r>
        <w:rPr>
          <w:b w:val="0"/>
          <w:bCs/>
          <w:szCs w:val="28"/>
        </w:rPr>
        <w:t>Cách thức triển khai:</w:t>
      </w:r>
    </w:p>
    <w:p w14:paraId="09D16730" w14:textId="0AFE96DB" w:rsidR="006B4489" w:rsidRDefault="006B4489" w:rsidP="006B4489">
      <w:pPr>
        <w:pStyle w:val="ListParagraph"/>
        <w:numPr>
          <w:ilvl w:val="1"/>
          <w:numId w:val="5"/>
        </w:numPr>
        <w:rPr>
          <w:b w:val="0"/>
          <w:bCs/>
          <w:szCs w:val="28"/>
        </w:rPr>
      </w:pPr>
      <w:r>
        <w:rPr>
          <w:noProof/>
        </w:rPr>
        <mc:AlternateContent>
          <mc:Choice Requires="wps">
            <w:drawing>
              <wp:anchor distT="45720" distB="45720" distL="114300" distR="114300" simplePos="0" relativeHeight="251677696" behindDoc="0" locked="0" layoutInCell="1" allowOverlap="1" wp14:anchorId="5281B827" wp14:editId="558298FE">
                <wp:simplePos x="0" y="0"/>
                <wp:positionH relativeFrom="margin">
                  <wp:posOffset>0</wp:posOffset>
                </wp:positionH>
                <wp:positionV relativeFrom="paragraph">
                  <wp:posOffset>300355</wp:posOffset>
                </wp:positionV>
                <wp:extent cx="6293485" cy="318770"/>
                <wp:effectExtent l="0" t="0" r="12065"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04A8139C" w14:textId="3299240F" w:rsidR="006B4489" w:rsidRDefault="006B4489" w:rsidP="006B4489">
                            <w:r w:rsidRPr="005D6FDF">
                              <w:t>Get-</w:t>
                            </w:r>
                            <w:r>
                              <w:t>ADTrust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1B827" id="_x0000_s1035" type="#_x0000_t202" style="position:absolute;left:0;text-align:left;margin-left:0;margin-top:23.65pt;width:495.55pt;height:25.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LaJwIAAEw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">
                <v:textbox>
                  <w:txbxContent>
                    <w:p w14:paraId="04A8139C" w14:textId="3299240F" w:rsidR="006B4489" w:rsidRDefault="006B4489" w:rsidP="006B4489">
                      <w:r w:rsidRPr="005D6FDF">
                        <w:t>Get-</w:t>
                      </w:r>
                      <w:r>
                        <w:t>ADTrust</w:t>
                      </w:r>
                    </w:p>
                  </w:txbxContent>
                </v:textbox>
                <w10:wrap type="square" anchorx="margin"/>
              </v:shape>
            </w:pict>
          </mc:Fallback>
        </mc:AlternateContent>
      </w:r>
      <w:r>
        <w:rPr>
          <w:b w:val="0"/>
          <w:bCs/>
          <w:szCs w:val="28"/>
        </w:rPr>
        <w:t>Powershell:</w:t>
      </w:r>
    </w:p>
    <w:p w14:paraId="63EDF4A5" w14:textId="3F1D5743" w:rsidR="0011048F" w:rsidRPr="0011048F" w:rsidRDefault="0011048F" w:rsidP="0011048F">
      <w:pPr>
        <w:pStyle w:val="ListParagraph"/>
        <w:numPr>
          <w:ilvl w:val="0"/>
          <w:numId w:val="3"/>
        </w:numPr>
        <w:rPr>
          <w:b w:val="0"/>
          <w:bCs/>
          <w:szCs w:val="28"/>
        </w:rPr>
      </w:pPr>
      <w:r>
        <w:rPr>
          <w:b w:val="0"/>
          <w:bCs/>
          <w:sz w:val="36"/>
          <w:szCs w:val="36"/>
        </w:rPr>
        <w:t xml:space="preserve">[T1083] </w:t>
      </w:r>
      <w:r w:rsidRPr="0011048F">
        <w:rPr>
          <w:b w:val="0"/>
          <w:bCs/>
          <w:sz w:val="36"/>
          <w:szCs w:val="36"/>
        </w:rPr>
        <w:t>File and Directory Discovery</w:t>
      </w:r>
    </w:p>
    <w:p w14:paraId="63A9888B" w14:textId="4CD05FD6" w:rsidR="0011048F" w:rsidRDefault="0011048F" w:rsidP="0011048F">
      <w:pPr>
        <w:pStyle w:val="ListParagraph"/>
        <w:numPr>
          <w:ilvl w:val="0"/>
          <w:numId w:val="5"/>
        </w:numPr>
        <w:rPr>
          <w:b w:val="0"/>
          <w:bCs/>
          <w:szCs w:val="28"/>
        </w:rPr>
      </w:pPr>
      <w:r>
        <w:rPr>
          <w:b w:val="0"/>
          <w:bCs/>
          <w:szCs w:val="28"/>
        </w:rPr>
        <w:t>Attacker cố gắng liệt kê các têp và thư mục hoặc có thể tìm kiếm trong những địa điểm cụ thể của một máy chủ</w:t>
      </w:r>
      <w:r w:rsidR="00F772D6">
        <w:rPr>
          <w:b w:val="0"/>
          <w:bCs/>
          <w:szCs w:val="28"/>
        </w:rPr>
        <w:t xml:space="preserve"> lưu trữ</w:t>
      </w:r>
      <w:r>
        <w:rPr>
          <w:b w:val="0"/>
          <w:bCs/>
          <w:szCs w:val="28"/>
        </w:rPr>
        <w:t xml:space="preserve"> hoặc mạng</w:t>
      </w:r>
      <w:r w:rsidR="00F772D6">
        <w:rPr>
          <w:b w:val="0"/>
          <w:bCs/>
          <w:szCs w:val="28"/>
        </w:rPr>
        <w:t xml:space="preserve"> chia sẻ để tìm thông tin nhất định trong hệ thống tệp.</w:t>
      </w:r>
      <w:r w:rsidR="005E676D">
        <w:rPr>
          <w:b w:val="0"/>
          <w:bCs/>
          <w:szCs w:val="28"/>
        </w:rPr>
        <w:t xml:space="preserve"> Attacker có thể sử dụng thông tin từ File and Directory Discovery để định hình các hành vi tiếp theo.</w:t>
      </w:r>
    </w:p>
    <w:p w14:paraId="70F96C8E" w14:textId="19F756B5" w:rsidR="0043205A" w:rsidRDefault="0043205A" w:rsidP="0011048F">
      <w:pPr>
        <w:pStyle w:val="ListParagraph"/>
        <w:numPr>
          <w:ilvl w:val="0"/>
          <w:numId w:val="5"/>
        </w:numPr>
        <w:rPr>
          <w:b w:val="0"/>
          <w:bCs/>
          <w:szCs w:val="28"/>
        </w:rPr>
      </w:pPr>
      <w:r>
        <w:rPr>
          <w:b w:val="0"/>
          <w:bCs/>
          <w:szCs w:val="28"/>
        </w:rPr>
        <w:t>Cách thức triển khai:</w:t>
      </w:r>
    </w:p>
    <w:p w14:paraId="40C62529" w14:textId="29AB22AE" w:rsidR="0043205A" w:rsidRDefault="0043205A" w:rsidP="0043205A">
      <w:pPr>
        <w:pStyle w:val="ListParagraph"/>
        <w:numPr>
          <w:ilvl w:val="1"/>
          <w:numId w:val="5"/>
        </w:numPr>
        <w:rPr>
          <w:b w:val="0"/>
          <w:bCs/>
          <w:szCs w:val="28"/>
        </w:rPr>
      </w:pPr>
      <w:r>
        <w:rPr>
          <w:noProof/>
        </w:rPr>
        <mc:AlternateContent>
          <mc:Choice Requires="wps">
            <w:drawing>
              <wp:anchor distT="45720" distB="45720" distL="114300" distR="114300" simplePos="0" relativeHeight="251679744" behindDoc="0" locked="0" layoutInCell="1" allowOverlap="1" wp14:anchorId="035CB395" wp14:editId="166219B0">
                <wp:simplePos x="0" y="0"/>
                <wp:positionH relativeFrom="margin">
                  <wp:posOffset>0</wp:posOffset>
                </wp:positionH>
                <wp:positionV relativeFrom="paragraph">
                  <wp:posOffset>300990</wp:posOffset>
                </wp:positionV>
                <wp:extent cx="6293485" cy="318770"/>
                <wp:effectExtent l="0" t="0" r="12065" b="241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195234D8" w14:textId="3EB87C85" w:rsidR="0043205A" w:rsidRDefault="0043205A" w:rsidP="0043205A">
                            <w:r>
                              <w:t>Dir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CB395" id="_x0000_s1036" type="#_x0000_t202" style="position:absolute;left:0;text-align:left;margin-left:0;margin-top:23.7pt;width:495.55pt;height:25.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vZJwIAAE0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">
                <v:textbox>
                  <w:txbxContent>
                    <w:p w14:paraId="195234D8" w14:textId="3EB87C85" w:rsidR="0043205A" w:rsidRDefault="0043205A" w:rsidP="0043205A">
                      <w:r>
                        <w:t>Dir</w:t>
                      </w:r>
                    </w:p>
                  </w:txbxContent>
                </v:textbox>
                <w10:wrap type="square" anchorx="margin"/>
              </v:shape>
            </w:pict>
          </mc:Fallback>
        </mc:AlternateContent>
      </w:r>
      <w:r>
        <w:rPr>
          <w:b w:val="0"/>
          <w:bCs/>
          <w:szCs w:val="28"/>
        </w:rPr>
        <w:t>Powershell</w:t>
      </w:r>
      <w:r w:rsidR="00AC7816">
        <w:rPr>
          <w:b w:val="0"/>
          <w:bCs/>
          <w:szCs w:val="28"/>
        </w:rPr>
        <w:t xml:space="preserve"> or Cmd</w:t>
      </w:r>
      <w:r>
        <w:rPr>
          <w:b w:val="0"/>
          <w:bCs/>
          <w:szCs w:val="28"/>
        </w:rPr>
        <w:t>:</w:t>
      </w:r>
    </w:p>
    <w:p w14:paraId="255E3059" w14:textId="03F419B8" w:rsidR="00B6705D" w:rsidRDefault="00B6705D" w:rsidP="00B6705D">
      <w:pPr>
        <w:rPr>
          <w:b w:val="0"/>
          <w:bCs/>
          <w:szCs w:val="28"/>
        </w:rPr>
      </w:pPr>
    </w:p>
    <w:p w14:paraId="468B58C6" w14:textId="77777777" w:rsidR="00B6705D" w:rsidRPr="00B6705D" w:rsidRDefault="00B6705D" w:rsidP="00B6705D">
      <w:pPr>
        <w:rPr>
          <w:b w:val="0"/>
          <w:bCs/>
          <w:szCs w:val="28"/>
        </w:rPr>
      </w:pPr>
    </w:p>
    <w:p w14:paraId="73440170" w14:textId="33F47CBE" w:rsidR="00B6705D" w:rsidRPr="00B6705D" w:rsidRDefault="00B6705D" w:rsidP="00B6705D">
      <w:pPr>
        <w:pStyle w:val="ListParagraph"/>
        <w:numPr>
          <w:ilvl w:val="0"/>
          <w:numId w:val="3"/>
        </w:numPr>
        <w:rPr>
          <w:b w:val="0"/>
          <w:bCs/>
          <w:szCs w:val="28"/>
        </w:rPr>
      </w:pPr>
      <w:r>
        <w:rPr>
          <w:b w:val="0"/>
          <w:bCs/>
          <w:sz w:val="36"/>
          <w:szCs w:val="36"/>
        </w:rPr>
        <w:lastRenderedPageBreak/>
        <w:t>[</w:t>
      </w:r>
      <w:r w:rsidRPr="00B6705D">
        <w:rPr>
          <w:b w:val="0"/>
          <w:bCs/>
          <w:sz w:val="36"/>
          <w:szCs w:val="36"/>
        </w:rPr>
        <w:t>T1135</w:t>
      </w:r>
      <w:r>
        <w:rPr>
          <w:b w:val="0"/>
          <w:bCs/>
          <w:sz w:val="36"/>
          <w:szCs w:val="36"/>
        </w:rPr>
        <w:t xml:space="preserve">] </w:t>
      </w:r>
      <w:r w:rsidRPr="00B6705D">
        <w:rPr>
          <w:b w:val="0"/>
          <w:bCs/>
          <w:sz w:val="36"/>
          <w:szCs w:val="36"/>
        </w:rPr>
        <w:t>Network Share Discovery</w:t>
      </w:r>
    </w:p>
    <w:p w14:paraId="16DF08F3" w14:textId="77777777" w:rsidR="000A69FB" w:rsidRDefault="00B6705D" w:rsidP="00B6705D">
      <w:pPr>
        <w:pStyle w:val="ListParagraph"/>
        <w:numPr>
          <w:ilvl w:val="0"/>
          <w:numId w:val="5"/>
        </w:numPr>
        <w:rPr>
          <w:b w:val="0"/>
          <w:bCs/>
          <w:szCs w:val="28"/>
        </w:rPr>
      </w:pPr>
      <w:r>
        <w:rPr>
          <w:b w:val="0"/>
          <w:bCs/>
          <w:szCs w:val="28"/>
        </w:rPr>
        <w:t>Attacker có thể tìm kiếm thư mục và ổ đĩa được chia sẻ trên hệ thống từ xa như là một phương tiện xác định nguồn thông tin</w:t>
      </w:r>
      <w:r w:rsidR="001508D8">
        <w:rPr>
          <w:b w:val="0"/>
          <w:bCs/>
          <w:szCs w:val="28"/>
        </w:rPr>
        <w:t xml:space="preserve"> để thu thập l</w:t>
      </w:r>
      <w:r w:rsidR="000A69FB">
        <w:rPr>
          <w:b w:val="0"/>
          <w:bCs/>
          <w:szCs w:val="28"/>
        </w:rPr>
        <w:t xml:space="preserve">àm tiền than cho việc thu thập và để xác định hệ thống tiền năng quan tâm đến Lateral Movement. </w:t>
      </w:r>
    </w:p>
    <w:p w14:paraId="45CFFD45" w14:textId="4A8441B5" w:rsidR="000A69FB" w:rsidRDefault="000A69FB" w:rsidP="00B6705D">
      <w:pPr>
        <w:pStyle w:val="ListParagraph"/>
        <w:numPr>
          <w:ilvl w:val="0"/>
          <w:numId w:val="5"/>
        </w:numPr>
        <w:rPr>
          <w:b w:val="0"/>
          <w:bCs/>
          <w:szCs w:val="28"/>
        </w:rPr>
      </w:pPr>
      <w:r>
        <w:rPr>
          <w:b w:val="0"/>
          <w:bCs/>
          <w:szCs w:val="28"/>
        </w:rPr>
        <w:t>Cách thức triển khai:</w:t>
      </w:r>
    </w:p>
    <w:p w14:paraId="791E751A" w14:textId="4C8AAA46" w:rsidR="000A69FB" w:rsidRDefault="000A69FB" w:rsidP="000A69FB">
      <w:pPr>
        <w:pStyle w:val="ListParagraph"/>
        <w:numPr>
          <w:ilvl w:val="1"/>
          <w:numId w:val="5"/>
        </w:numPr>
        <w:rPr>
          <w:b w:val="0"/>
          <w:bCs/>
          <w:szCs w:val="28"/>
        </w:rPr>
      </w:pPr>
      <w:r>
        <w:rPr>
          <w:noProof/>
        </w:rPr>
        <mc:AlternateContent>
          <mc:Choice Requires="wps">
            <w:drawing>
              <wp:anchor distT="45720" distB="45720" distL="114300" distR="114300" simplePos="0" relativeHeight="251681792" behindDoc="0" locked="0" layoutInCell="1" allowOverlap="1" wp14:anchorId="6C629C3E" wp14:editId="729809AA">
                <wp:simplePos x="0" y="0"/>
                <wp:positionH relativeFrom="margin">
                  <wp:align>right</wp:align>
                </wp:positionH>
                <wp:positionV relativeFrom="paragraph">
                  <wp:posOffset>337259</wp:posOffset>
                </wp:positionV>
                <wp:extent cx="6293485" cy="616585"/>
                <wp:effectExtent l="0" t="0" r="12065"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616688"/>
                        </a:xfrm>
                        <a:prstGeom prst="rect">
                          <a:avLst/>
                        </a:prstGeom>
                        <a:solidFill>
                          <a:srgbClr val="FFFFFF"/>
                        </a:solidFill>
                        <a:ln w="9525">
                          <a:solidFill>
                            <a:srgbClr val="000000"/>
                          </a:solidFill>
                          <a:miter lim="800000"/>
                          <a:headEnd/>
                          <a:tailEnd/>
                        </a:ln>
                      </wps:spPr>
                      <wps:txbx>
                        <w:txbxContent>
                          <w:p w14:paraId="3757D9CF" w14:textId="4DB7AEDA" w:rsidR="000A69FB" w:rsidRDefault="000A69FB" w:rsidP="000A69FB">
                            <w:r w:rsidRPr="000A69FB">
                              <w:t>net view \remotesystem</w:t>
                            </w:r>
                            <w:r>
                              <w:t xml:space="preserve"> </w:t>
                            </w:r>
                          </w:p>
                          <w:p w14:paraId="1ABBB0D9" w14:textId="59D74F33" w:rsidR="000A69FB" w:rsidRDefault="000A69FB" w:rsidP="000A69FB">
                            <w:r w:rsidRPr="000A69FB">
                              <w:t>net share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29C3E" id="_x0000_s1037" type="#_x0000_t202" style="position:absolute;left:0;text-align:left;margin-left:444.35pt;margin-top:26.55pt;width:495.55pt;height:48.5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">
                <v:textbox>
                  <w:txbxContent>
                    <w:p w14:paraId="3757D9CF" w14:textId="4DB7AEDA" w:rsidR="000A69FB" w:rsidRDefault="000A69FB" w:rsidP="000A69FB">
                      <w:r w:rsidRPr="000A69FB">
                        <w:t>net view \remotesystem</w:t>
                      </w:r>
                      <w:r>
                        <w:t xml:space="preserve"> </w:t>
                      </w:r>
                    </w:p>
                    <w:p w14:paraId="1ABBB0D9" w14:textId="59D74F33" w:rsidR="000A69FB" w:rsidRDefault="000A69FB" w:rsidP="000A69FB">
                      <w:r w:rsidRPr="000A69FB">
                        <w:t>net share</w:t>
                      </w:r>
                    </w:p>
                  </w:txbxContent>
                </v:textbox>
                <w10:wrap type="square" anchorx="margin"/>
              </v:shape>
            </w:pict>
          </mc:Fallback>
        </mc:AlternateContent>
      </w:r>
      <w:r>
        <w:rPr>
          <w:b w:val="0"/>
          <w:bCs/>
          <w:szCs w:val="28"/>
        </w:rPr>
        <w:t>Cmd:</w:t>
      </w:r>
    </w:p>
    <w:p w14:paraId="7EB3130C" w14:textId="214D8920" w:rsidR="00893B29" w:rsidRDefault="00893B29" w:rsidP="00A84013">
      <w:pPr>
        <w:rPr>
          <w:b w:val="0"/>
          <w:bCs/>
          <w:szCs w:val="28"/>
        </w:rPr>
      </w:pPr>
    </w:p>
    <w:p w14:paraId="36924FDE" w14:textId="70C7927D" w:rsidR="00A84013" w:rsidRDefault="00A84013" w:rsidP="00A84013">
      <w:pPr>
        <w:pStyle w:val="ListParagraph"/>
        <w:numPr>
          <w:ilvl w:val="0"/>
          <w:numId w:val="3"/>
        </w:numPr>
        <w:rPr>
          <w:b w:val="0"/>
          <w:bCs/>
          <w:sz w:val="36"/>
          <w:szCs w:val="36"/>
        </w:rPr>
      </w:pPr>
      <w:r w:rsidRPr="007E3AB0">
        <w:rPr>
          <w:b w:val="0"/>
          <w:bCs/>
          <w:sz w:val="36"/>
          <w:szCs w:val="36"/>
        </w:rPr>
        <w:t>[T1201]</w:t>
      </w:r>
      <w:r w:rsidR="007E3AB0">
        <w:rPr>
          <w:b w:val="0"/>
          <w:bCs/>
          <w:sz w:val="36"/>
          <w:szCs w:val="36"/>
        </w:rPr>
        <w:t xml:space="preserve"> </w:t>
      </w:r>
      <w:r w:rsidR="007E3AB0" w:rsidRPr="007E3AB0">
        <w:rPr>
          <w:b w:val="0"/>
          <w:bCs/>
          <w:sz w:val="36"/>
          <w:szCs w:val="36"/>
        </w:rPr>
        <w:t>Password Policy Discovery</w:t>
      </w:r>
    </w:p>
    <w:p w14:paraId="334BCB4F" w14:textId="02144887" w:rsidR="005D7306" w:rsidRDefault="005D7306" w:rsidP="005D7306">
      <w:pPr>
        <w:pStyle w:val="ListParagraph"/>
        <w:numPr>
          <w:ilvl w:val="0"/>
          <w:numId w:val="5"/>
        </w:numPr>
        <w:rPr>
          <w:b w:val="0"/>
          <w:bCs/>
          <w:szCs w:val="28"/>
        </w:rPr>
      </w:pPr>
      <w:r>
        <w:rPr>
          <w:b w:val="0"/>
          <w:bCs/>
          <w:szCs w:val="28"/>
        </w:rPr>
        <w:t xml:space="preserve">Attacker cố gắng truy cập thông tin chi tiết về chính sách password được sử dụng bên trong mạng doanh nghiệp. </w:t>
      </w:r>
      <w:r w:rsidR="006F26C8">
        <w:rPr>
          <w:b w:val="0"/>
          <w:bCs/>
          <w:szCs w:val="28"/>
        </w:rPr>
        <w:t>Dựa trên chính sách này để tấn công bruteforce hiệu quả hoặc thiết lâp danh sách password thông dụng.</w:t>
      </w:r>
    </w:p>
    <w:p w14:paraId="5F2F105F" w14:textId="71DBA28E" w:rsidR="005B3EE4" w:rsidRDefault="005B3EE4" w:rsidP="005D7306">
      <w:pPr>
        <w:pStyle w:val="ListParagraph"/>
        <w:numPr>
          <w:ilvl w:val="0"/>
          <w:numId w:val="5"/>
        </w:numPr>
        <w:rPr>
          <w:b w:val="0"/>
          <w:bCs/>
          <w:szCs w:val="28"/>
        </w:rPr>
      </w:pPr>
      <w:r>
        <w:rPr>
          <w:b w:val="0"/>
          <w:bCs/>
          <w:szCs w:val="28"/>
        </w:rPr>
        <w:t>Cách thức triển khai:</w:t>
      </w:r>
    </w:p>
    <w:p w14:paraId="11F81A86" w14:textId="5D0D7735" w:rsidR="005B3EE4" w:rsidRDefault="005B3EE4" w:rsidP="005B3EE4">
      <w:pPr>
        <w:pStyle w:val="ListParagraph"/>
        <w:numPr>
          <w:ilvl w:val="1"/>
          <w:numId w:val="5"/>
        </w:numPr>
        <w:rPr>
          <w:b w:val="0"/>
          <w:bCs/>
          <w:szCs w:val="28"/>
        </w:rPr>
      </w:pPr>
      <w:r>
        <w:rPr>
          <w:noProof/>
        </w:rPr>
        <mc:AlternateContent>
          <mc:Choice Requires="wps">
            <w:drawing>
              <wp:anchor distT="45720" distB="45720" distL="114300" distR="114300" simplePos="0" relativeHeight="251683840" behindDoc="0" locked="0" layoutInCell="1" allowOverlap="1" wp14:anchorId="51365E92" wp14:editId="64F2DC55">
                <wp:simplePos x="0" y="0"/>
                <wp:positionH relativeFrom="margin">
                  <wp:align>right</wp:align>
                </wp:positionH>
                <wp:positionV relativeFrom="paragraph">
                  <wp:posOffset>295201</wp:posOffset>
                </wp:positionV>
                <wp:extent cx="6293485" cy="318770"/>
                <wp:effectExtent l="0" t="0" r="12065" b="241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56B8DBE0" w14:textId="2CDF1E5C" w:rsidR="005B3EE4" w:rsidRDefault="005B3EE4" w:rsidP="005B3EE4">
                            <w:r w:rsidRPr="005B3EE4">
                              <w:t>net accounts (/domain)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5E92" id="_x0000_s1038" type="#_x0000_t202" style="position:absolute;left:0;text-align:left;margin-left:444.35pt;margin-top:23.25pt;width:495.55pt;height:25.1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">
                <v:textbox>
                  <w:txbxContent>
                    <w:p w14:paraId="56B8DBE0" w14:textId="2CDF1E5C" w:rsidR="005B3EE4" w:rsidRDefault="005B3EE4" w:rsidP="005B3EE4">
                      <w:r w:rsidRPr="005B3EE4">
                        <w:t>net accounts (/domain)</w:t>
                      </w:r>
                    </w:p>
                  </w:txbxContent>
                </v:textbox>
                <w10:wrap type="square" anchorx="margin"/>
              </v:shape>
            </w:pict>
          </mc:Fallback>
        </mc:AlternateContent>
      </w:r>
      <w:r>
        <w:rPr>
          <w:b w:val="0"/>
          <w:bCs/>
          <w:szCs w:val="28"/>
        </w:rPr>
        <w:t>Cmd:</w:t>
      </w:r>
    </w:p>
    <w:p w14:paraId="4DB55672" w14:textId="1CE647D0" w:rsidR="0069572B" w:rsidRPr="003157F3" w:rsidRDefault="000D2191" w:rsidP="0069572B">
      <w:pPr>
        <w:pStyle w:val="ListParagraph"/>
        <w:numPr>
          <w:ilvl w:val="1"/>
          <w:numId w:val="5"/>
        </w:numPr>
        <w:rPr>
          <w:b w:val="0"/>
          <w:bCs/>
          <w:szCs w:val="28"/>
        </w:rPr>
      </w:pPr>
      <w:r>
        <w:rPr>
          <w:noProof/>
        </w:rPr>
        <mc:AlternateContent>
          <mc:Choice Requires="wps">
            <w:drawing>
              <wp:anchor distT="45720" distB="45720" distL="114300" distR="114300" simplePos="0" relativeHeight="251685888" behindDoc="0" locked="0" layoutInCell="1" allowOverlap="1" wp14:anchorId="41B2368E" wp14:editId="76E4D178">
                <wp:simplePos x="0" y="0"/>
                <wp:positionH relativeFrom="margin">
                  <wp:align>right</wp:align>
                </wp:positionH>
                <wp:positionV relativeFrom="paragraph">
                  <wp:posOffset>834759</wp:posOffset>
                </wp:positionV>
                <wp:extent cx="6293485" cy="318770"/>
                <wp:effectExtent l="0" t="0" r="12065" b="241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C81F9EC" w14:textId="27A16F60" w:rsidR="000D2191" w:rsidRDefault="000D2191" w:rsidP="000D2191">
                            <w:r w:rsidRPr="000D2191">
                              <w:t>Get-ADDefaultDomainPasswordPolicy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2368E" id="_x0000_s1039" type="#_x0000_t202" style="position:absolute;left:0;text-align:left;margin-left:444.35pt;margin-top:65.75pt;width:495.55pt;height:25.1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KViKAIAAE0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">
                <v:textbox>
                  <w:txbxContent>
                    <w:p w14:paraId="6C81F9EC" w14:textId="27A16F60" w:rsidR="000D2191" w:rsidRDefault="000D2191" w:rsidP="000D2191">
                      <w:r w:rsidRPr="000D2191">
                        <w:t>Get-ADDefaultDomainPasswordPolicy</w:t>
                      </w:r>
                    </w:p>
                  </w:txbxContent>
                </v:textbox>
                <w10:wrap type="square" anchorx="margin"/>
              </v:shape>
            </w:pict>
          </mc:Fallback>
        </mc:AlternateContent>
      </w:r>
      <w:r>
        <w:rPr>
          <w:b w:val="0"/>
          <w:bCs/>
          <w:szCs w:val="28"/>
        </w:rPr>
        <w:t>Powershell:</w:t>
      </w:r>
    </w:p>
    <w:p w14:paraId="65823D93" w14:textId="38C6B652" w:rsidR="0069572B" w:rsidRPr="0069572B" w:rsidRDefault="0069572B" w:rsidP="0069572B">
      <w:pPr>
        <w:pStyle w:val="ListParagraph"/>
        <w:numPr>
          <w:ilvl w:val="0"/>
          <w:numId w:val="3"/>
        </w:numPr>
        <w:rPr>
          <w:b w:val="0"/>
          <w:bCs/>
          <w:szCs w:val="28"/>
        </w:rPr>
      </w:pPr>
      <w:r>
        <w:rPr>
          <w:b w:val="0"/>
          <w:bCs/>
          <w:sz w:val="36"/>
          <w:szCs w:val="36"/>
        </w:rPr>
        <w:t xml:space="preserve">[T1120] </w:t>
      </w:r>
      <w:r w:rsidRPr="0069572B">
        <w:rPr>
          <w:b w:val="0"/>
          <w:bCs/>
          <w:sz w:val="36"/>
          <w:szCs w:val="36"/>
        </w:rPr>
        <w:t>Peripheral Device Discovery</w:t>
      </w:r>
    </w:p>
    <w:p w14:paraId="3A4D3EA2" w14:textId="756176A1" w:rsidR="0069572B" w:rsidRDefault="0069572B" w:rsidP="0069572B">
      <w:pPr>
        <w:pStyle w:val="ListParagraph"/>
        <w:numPr>
          <w:ilvl w:val="0"/>
          <w:numId w:val="5"/>
        </w:numPr>
        <w:rPr>
          <w:b w:val="0"/>
          <w:bCs/>
          <w:szCs w:val="28"/>
        </w:rPr>
      </w:pPr>
      <w:r>
        <w:rPr>
          <w:b w:val="0"/>
          <w:bCs/>
          <w:szCs w:val="28"/>
        </w:rPr>
        <w:t xml:space="preserve">Attacker cố gắng thu thập thông tin về các thiết bị ngoại vi </w:t>
      </w:r>
      <w:r w:rsidR="003157F3" w:rsidRPr="003157F3">
        <w:rPr>
          <w:b w:val="0"/>
          <w:bCs/>
          <w:szCs w:val="28"/>
        </w:rPr>
        <w:t>đính kèm và các thành phần được kết nối với hệ thống máy tính. Các thiết bị ngoại vi có thể bao gồm các tài nguyên phụ trợ hỗ trợ nhiều chức năng khác nhau như bàn phím, máy in, máy ảnh, đầu đọc thẻ thông minh hoặc bộ nhớ di động. Thông tin có thể được sử dụng để nâng cao nhận thức của họ về hệ thống và môi trường mạng hoặc có thể được sử dụng cho các hành động tiếp theo.</w:t>
      </w:r>
    </w:p>
    <w:p w14:paraId="689D38AD" w14:textId="4C180FEB" w:rsidR="003157F3" w:rsidRDefault="003157F3" w:rsidP="0069572B">
      <w:pPr>
        <w:pStyle w:val="ListParagraph"/>
        <w:numPr>
          <w:ilvl w:val="0"/>
          <w:numId w:val="5"/>
        </w:numPr>
        <w:rPr>
          <w:b w:val="0"/>
          <w:bCs/>
          <w:szCs w:val="28"/>
        </w:rPr>
      </w:pPr>
      <w:r>
        <w:rPr>
          <w:b w:val="0"/>
          <w:bCs/>
          <w:szCs w:val="28"/>
        </w:rPr>
        <w:t>Cách thức triển khai:</w:t>
      </w:r>
    </w:p>
    <w:p w14:paraId="3D1AB745" w14:textId="67797766" w:rsidR="003157F3" w:rsidRDefault="003157F3" w:rsidP="003157F3">
      <w:pPr>
        <w:pStyle w:val="ListParagraph"/>
        <w:numPr>
          <w:ilvl w:val="1"/>
          <w:numId w:val="5"/>
        </w:numPr>
        <w:rPr>
          <w:b w:val="0"/>
          <w:bCs/>
          <w:szCs w:val="28"/>
        </w:rPr>
      </w:pPr>
      <w:r>
        <w:rPr>
          <w:noProof/>
        </w:rPr>
        <mc:AlternateContent>
          <mc:Choice Requires="wps">
            <w:drawing>
              <wp:anchor distT="45720" distB="45720" distL="114300" distR="114300" simplePos="0" relativeHeight="251687936" behindDoc="0" locked="0" layoutInCell="1" allowOverlap="1" wp14:anchorId="78F70E41" wp14:editId="1EDB7ED6">
                <wp:simplePos x="0" y="0"/>
                <wp:positionH relativeFrom="margin">
                  <wp:align>right</wp:align>
                </wp:positionH>
                <wp:positionV relativeFrom="paragraph">
                  <wp:posOffset>327690</wp:posOffset>
                </wp:positionV>
                <wp:extent cx="6293485" cy="318770"/>
                <wp:effectExtent l="0" t="0" r="12065" b="241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4CB9412" w14:textId="7739A0EE" w:rsidR="003157F3" w:rsidRDefault="003157F3" w:rsidP="003157F3">
                            <w:r w:rsidRPr="003157F3">
                              <w:t>Get-PnpDevice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0E41" id="_x0000_s1040" type="#_x0000_t202" style="position:absolute;left:0;text-align:left;margin-left:444.35pt;margin-top:25.8pt;width:495.55pt;height:25.1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">
                <v:textbox>
                  <w:txbxContent>
                    <w:p w14:paraId="64CB9412" w14:textId="7739A0EE" w:rsidR="003157F3" w:rsidRDefault="003157F3" w:rsidP="003157F3">
                      <w:r w:rsidRPr="003157F3">
                        <w:t>Get-PnpDevice</w:t>
                      </w:r>
                    </w:p>
                  </w:txbxContent>
                </v:textbox>
                <w10:wrap type="square" anchorx="margin"/>
              </v:shape>
            </w:pict>
          </mc:Fallback>
        </mc:AlternateContent>
      </w:r>
      <w:r>
        <w:rPr>
          <w:b w:val="0"/>
          <w:bCs/>
          <w:szCs w:val="28"/>
        </w:rPr>
        <w:t>Powershell:</w:t>
      </w:r>
    </w:p>
    <w:p w14:paraId="39E67413" w14:textId="62B492B6" w:rsidR="002360FF" w:rsidRPr="008D1BB7" w:rsidRDefault="002360FF" w:rsidP="002360FF">
      <w:pPr>
        <w:pStyle w:val="ListParagraph"/>
        <w:numPr>
          <w:ilvl w:val="0"/>
          <w:numId w:val="3"/>
        </w:numPr>
        <w:rPr>
          <w:b w:val="0"/>
          <w:bCs/>
          <w:szCs w:val="28"/>
        </w:rPr>
      </w:pPr>
      <w:r>
        <w:rPr>
          <w:b w:val="0"/>
          <w:bCs/>
          <w:sz w:val="36"/>
          <w:szCs w:val="36"/>
        </w:rPr>
        <w:lastRenderedPageBreak/>
        <w:t xml:space="preserve">[T1069] </w:t>
      </w:r>
      <w:r w:rsidRPr="002360FF">
        <w:rPr>
          <w:b w:val="0"/>
          <w:bCs/>
          <w:sz w:val="36"/>
          <w:szCs w:val="36"/>
        </w:rPr>
        <w:t>Permission Groups Discovery</w:t>
      </w:r>
    </w:p>
    <w:p w14:paraId="446D2C21" w14:textId="29C3A9EE" w:rsidR="008D1BB7" w:rsidRDefault="008D1BB7" w:rsidP="008D1BB7">
      <w:pPr>
        <w:pStyle w:val="ListParagraph"/>
        <w:numPr>
          <w:ilvl w:val="0"/>
          <w:numId w:val="5"/>
        </w:numPr>
        <w:rPr>
          <w:b w:val="0"/>
          <w:bCs/>
          <w:szCs w:val="28"/>
        </w:rPr>
      </w:pPr>
      <w:r>
        <w:rPr>
          <w:b w:val="0"/>
          <w:bCs/>
          <w:szCs w:val="28"/>
        </w:rPr>
        <w:t>Attacker</w:t>
      </w:r>
      <w:r w:rsidRPr="008D1BB7">
        <w:rPr>
          <w:b w:val="0"/>
          <w:bCs/>
          <w:szCs w:val="28"/>
        </w:rPr>
        <w:t xml:space="preserve"> có thể cố gắng tìm cài đặt nhóm và quyền. Thông tin này có thể giúp </w:t>
      </w:r>
      <w:r w:rsidR="007F29ED">
        <w:rPr>
          <w:b w:val="0"/>
          <w:bCs/>
          <w:szCs w:val="28"/>
        </w:rPr>
        <w:t>Attacker</w:t>
      </w:r>
      <w:r w:rsidRPr="008D1BB7">
        <w:rPr>
          <w:b w:val="0"/>
          <w:bCs/>
          <w:szCs w:val="28"/>
        </w:rPr>
        <w:t xml:space="preserve"> xác định tài khoản và nhóm người dùng nào có sẵn, tư cách thành viên của người dùng trong các nhóm cụ thể và người dùng và nhóm nào có quyền cao hơn.</w:t>
      </w:r>
    </w:p>
    <w:p w14:paraId="525AC901" w14:textId="0373CD54" w:rsidR="00E4050E" w:rsidRDefault="00E4050E" w:rsidP="008D1BB7">
      <w:pPr>
        <w:pStyle w:val="ListParagraph"/>
        <w:numPr>
          <w:ilvl w:val="0"/>
          <w:numId w:val="5"/>
        </w:numPr>
        <w:rPr>
          <w:b w:val="0"/>
          <w:bCs/>
          <w:szCs w:val="28"/>
        </w:rPr>
      </w:pPr>
      <w:r>
        <w:rPr>
          <w:b w:val="0"/>
          <w:bCs/>
          <w:szCs w:val="28"/>
        </w:rPr>
        <w:t>Cách thức triển khai:</w:t>
      </w:r>
    </w:p>
    <w:p w14:paraId="0C98D281" w14:textId="1708F63A" w:rsidR="00E4050E" w:rsidRDefault="00FA5F8A" w:rsidP="00E4050E">
      <w:pPr>
        <w:pStyle w:val="ListParagraph"/>
        <w:numPr>
          <w:ilvl w:val="1"/>
          <w:numId w:val="5"/>
        </w:numPr>
        <w:rPr>
          <w:b w:val="0"/>
          <w:bCs/>
          <w:szCs w:val="28"/>
        </w:rPr>
      </w:pPr>
      <w:r>
        <w:rPr>
          <w:noProof/>
        </w:rPr>
        <mc:AlternateContent>
          <mc:Choice Requires="wps">
            <w:drawing>
              <wp:anchor distT="45720" distB="45720" distL="114300" distR="114300" simplePos="0" relativeHeight="251714560" behindDoc="0" locked="0" layoutInCell="1" allowOverlap="1" wp14:anchorId="49ACE50E" wp14:editId="4DDAD640">
                <wp:simplePos x="0" y="0"/>
                <wp:positionH relativeFrom="margin">
                  <wp:align>right</wp:align>
                </wp:positionH>
                <wp:positionV relativeFrom="paragraph">
                  <wp:posOffset>791756</wp:posOffset>
                </wp:positionV>
                <wp:extent cx="6293485" cy="318770"/>
                <wp:effectExtent l="0" t="0" r="12065" b="241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2B40704" w14:textId="28DA17A3" w:rsidR="00FA5F8A" w:rsidRDefault="00FA5F8A" w:rsidP="00FA5F8A">
                            <w:r>
                              <w:t>Get-</w:t>
                            </w:r>
                            <w:r>
                              <w:t>ADGroup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CE50E" id="_x0000_s1041" type="#_x0000_t202" style="position:absolute;left:0;text-align:left;margin-left:444.35pt;margin-top:62.35pt;width:495.55pt;height:25.1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9bDKQIAAE4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">
                <v:textbox>
                  <w:txbxContent>
                    <w:p w14:paraId="62B40704" w14:textId="28DA17A3" w:rsidR="00FA5F8A" w:rsidRDefault="00FA5F8A" w:rsidP="00FA5F8A">
                      <w:r>
                        <w:t>Get-</w:t>
                      </w:r>
                      <w:r>
                        <w:t>ADGroup</w:t>
                      </w:r>
                    </w:p>
                  </w:txbxContent>
                </v:textbox>
                <w10:wrap type="square" anchorx="margin"/>
              </v:shape>
            </w:pict>
          </mc:Fallback>
        </mc:AlternateContent>
      </w:r>
      <w:r w:rsidR="00E4050E">
        <w:rPr>
          <w:noProof/>
        </w:rPr>
        <mc:AlternateContent>
          <mc:Choice Requires="wps">
            <w:drawing>
              <wp:anchor distT="45720" distB="45720" distL="114300" distR="114300" simplePos="0" relativeHeight="251712512" behindDoc="0" locked="0" layoutInCell="1" allowOverlap="1" wp14:anchorId="215BC91D" wp14:editId="45BAEB50">
                <wp:simplePos x="0" y="0"/>
                <wp:positionH relativeFrom="margin">
                  <wp:align>right</wp:align>
                </wp:positionH>
                <wp:positionV relativeFrom="paragraph">
                  <wp:posOffset>305361</wp:posOffset>
                </wp:positionV>
                <wp:extent cx="6293485" cy="318770"/>
                <wp:effectExtent l="0" t="0" r="1206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2685FEC" w14:textId="48E9C0D2" w:rsidR="00E4050E" w:rsidRDefault="00E4050E" w:rsidP="00E4050E">
                            <w:r>
                              <w:t>Get-LocalGroup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BC91D" id="_x0000_s1042" type="#_x0000_t202" style="position:absolute;left:0;text-align:left;margin-left:444.35pt;margin-top:24.05pt;width:495.55pt;height:25.1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PEKA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">
                <v:textbox>
                  <w:txbxContent>
                    <w:p w14:paraId="62685FEC" w14:textId="48E9C0D2" w:rsidR="00E4050E" w:rsidRDefault="00E4050E" w:rsidP="00E4050E">
                      <w:r>
                        <w:t>Get-LocalGroup</w:t>
                      </w:r>
                    </w:p>
                  </w:txbxContent>
                </v:textbox>
                <w10:wrap type="square" anchorx="margin"/>
              </v:shape>
            </w:pict>
          </mc:Fallback>
        </mc:AlternateContent>
      </w:r>
      <w:r w:rsidR="00E4050E">
        <w:rPr>
          <w:b w:val="0"/>
          <w:bCs/>
          <w:szCs w:val="28"/>
        </w:rPr>
        <w:t>Powershell:</w:t>
      </w:r>
    </w:p>
    <w:p w14:paraId="12E750F6" w14:textId="1DDBDF0F" w:rsidR="00E4050E" w:rsidRDefault="00E4050E" w:rsidP="00E4050E">
      <w:pPr>
        <w:rPr>
          <w:b w:val="0"/>
          <w:bCs/>
          <w:szCs w:val="28"/>
        </w:rPr>
      </w:pPr>
    </w:p>
    <w:p w14:paraId="323B030E" w14:textId="1CF10548" w:rsidR="00E4050E" w:rsidRDefault="00E4050E" w:rsidP="00E4050E">
      <w:pPr>
        <w:rPr>
          <w:b w:val="0"/>
          <w:bCs/>
          <w:szCs w:val="28"/>
        </w:rPr>
      </w:pPr>
    </w:p>
    <w:p w14:paraId="656462C9" w14:textId="77777777" w:rsidR="00E4050E" w:rsidRPr="00E4050E" w:rsidRDefault="00E4050E" w:rsidP="00E4050E">
      <w:pPr>
        <w:rPr>
          <w:b w:val="0"/>
          <w:bCs/>
          <w:szCs w:val="28"/>
        </w:rPr>
      </w:pPr>
    </w:p>
    <w:p w14:paraId="652A746E" w14:textId="55E48CE6" w:rsidR="00D124FD" w:rsidRPr="00D124FD" w:rsidRDefault="00D124FD" w:rsidP="00D124FD">
      <w:pPr>
        <w:pStyle w:val="ListParagraph"/>
        <w:numPr>
          <w:ilvl w:val="0"/>
          <w:numId w:val="3"/>
        </w:numPr>
        <w:rPr>
          <w:b w:val="0"/>
          <w:bCs/>
          <w:szCs w:val="28"/>
        </w:rPr>
      </w:pPr>
      <w:r>
        <w:rPr>
          <w:b w:val="0"/>
          <w:bCs/>
          <w:sz w:val="36"/>
          <w:szCs w:val="36"/>
        </w:rPr>
        <w:t xml:space="preserve">[T1057] </w:t>
      </w:r>
      <w:r w:rsidRPr="00D124FD">
        <w:rPr>
          <w:b w:val="0"/>
          <w:bCs/>
          <w:sz w:val="36"/>
          <w:szCs w:val="36"/>
        </w:rPr>
        <w:t>Process Discovery</w:t>
      </w:r>
    </w:p>
    <w:p w14:paraId="29A88B40" w14:textId="4E81F572" w:rsidR="00D124FD" w:rsidRDefault="00D124FD" w:rsidP="00D124FD">
      <w:pPr>
        <w:pStyle w:val="ListParagraph"/>
        <w:numPr>
          <w:ilvl w:val="0"/>
          <w:numId w:val="5"/>
        </w:numPr>
        <w:rPr>
          <w:b w:val="0"/>
          <w:bCs/>
          <w:szCs w:val="28"/>
        </w:rPr>
      </w:pPr>
      <w:r>
        <w:rPr>
          <w:b w:val="0"/>
          <w:bCs/>
          <w:szCs w:val="28"/>
        </w:rPr>
        <w:t xml:space="preserve">Attacker cố gắng lấy thông tin về các process đang chạy trên hệ thống. </w:t>
      </w:r>
      <w:r w:rsidR="005B0B4D">
        <w:rPr>
          <w:b w:val="0"/>
          <w:bCs/>
          <w:szCs w:val="28"/>
        </w:rPr>
        <w:t>Thông tin lấy đc có thể sử dụng để attacker hiểu hơn về các phần mềm và ứng dụng thông thường đang chạy trên hệ thống bên trong mạng. Attacker sử dụng các thông tin từ Process Discovery trong quá trình khám phá tự động để định hình các hành vi tiếp theo.</w:t>
      </w:r>
    </w:p>
    <w:p w14:paraId="6AB1E95B" w14:textId="4444A3DD" w:rsidR="00B031EB" w:rsidRDefault="00B031EB" w:rsidP="00D124FD">
      <w:pPr>
        <w:pStyle w:val="ListParagraph"/>
        <w:numPr>
          <w:ilvl w:val="0"/>
          <w:numId w:val="5"/>
        </w:numPr>
        <w:rPr>
          <w:b w:val="0"/>
          <w:bCs/>
          <w:szCs w:val="28"/>
        </w:rPr>
      </w:pPr>
      <w:r>
        <w:rPr>
          <w:b w:val="0"/>
          <w:bCs/>
          <w:szCs w:val="28"/>
        </w:rPr>
        <w:t>Cách thức triển khai:</w:t>
      </w:r>
    </w:p>
    <w:p w14:paraId="3BD12788" w14:textId="1CD00915" w:rsidR="00B031EB" w:rsidRDefault="00B031EB" w:rsidP="00B031EB">
      <w:pPr>
        <w:pStyle w:val="ListParagraph"/>
        <w:numPr>
          <w:ilvl w:val="1"/>
          <w:numId w:val="5"/>
        </w:numPr>
        <w:rPr>
          <w:b w:val="0"/>
          <w:bCs/>
          <w:szCs w:val="28"/>
        </w:rPr>
      </w:pPr>
      <w:r>
        <w:rPr>
          <w:noProof/>
        </w:rPr>
        <mc:AlternateContent>
          <mc:Choice Requires="wps">
            <w:drawing>
              <wp:anchor distT="45720" distB="45720" distL="114300" distR="114300" simplePos="0" relativeHeight="251689984" behindDoc="0" locked="0" layoutInCell="1" allowOverlap="1" wp14:anchorId="2BAD4A24" wp14:editId="6490B927">
                <wp:simplePos x="0" y="0"/>
                <wp:positionH relativeFrom="margin">
                  <wp:align>right</wp:align>
                </wp:positionH>
                <wp:positionV relativeFrom="paragraph">
                  <wp:posOffset>315831</wp:posOffset>
                </wp:positionV>
                <wp:extent cx="6293485" cy="318770"/>
                <wp:effectExtent l="0" t="0" r="12065"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205EDDD7" w14:textId="7450B111" w:rsidR="00B031EB" w:rsidRDefault="00B031EB" w:rsidP="00B031EB">
                            <w:r w:rsidRPr="003157F3">
                              <w:t>Get-</w:t>
                            </w:r>
                            <w:r w:rsidRPr="00B031EB">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D4A24" id="_x0000_s1043" type="#_x0000_t202" style="position:absolute;left:0;text-align:left;margin-left:444.35pt;margin-top:24.85pt;width:495.55pt;height:25.1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">
                <v:textbox>
                  <w:txbxContent>
                    <w:p w14:paraId="205EDDD7" w14:textId="7450B111" w:rsidR="00B031EB" w:rsidRDefault="00B031EB" w:rsidP="00B031EB">
                      <w:r w:rsidRPr="003157F3">
                        <w:t>Get-</w:t>
                      </w:r>
                      <w:r w:rsidRPr="00B031EB">
                        <w:t>Process</w:t>
                      </w:r>
                    </w:p>
                  </w:txbxContent>
                </v:textbox>
                <w10:wrap type="square" anchorx="margin"/>
              </v:shape>
            </w:pict>
          </mc:Fallback>
        </mc:AlternateContent>
      </w:r>
      <w:r>
        <w:rPr>
          <w:b w:val="0"/>
          <w:bCs/>
          <w:szCs w:val="28"/>
        </w:rPr>
        <w:t>Powershell:</w:t>
      </w:r>
    </w:p>
    <w:p w14:paraId="73F925AB" w14:textId="6B526171" w:rsidR="00325397" w:rsidRPr="00273ABC" w:rsidRDefault="009A75E0" w:rsidP="009A75E0">
      <w:pPr>
        <w:pStyle w:val="ListParagraph"/>
        <w:numPr>
          <w:ilvl w:val="0"/>
          <w:numId w:val="3"/>
        </w:numPr>
        <w:rPr>
          <w:b w:val="0"/>
          <w:bCs/>
          <w:szCs w:val="28"/>
        </w:rPr>
      </w:pPr>
      <w:r>
        <w:rPr>
          <w:b w:val="0"/>
          <w:bCs/>
          <w:sz w:val="36"/>
          <w:szCs w:val="36"/>
        </w:rPr>
        <w:t xml:space="preserve">[T1012] </w:t>
      </w:r>
      <w:r w:rsidRPr="009A75E0">
        <w:rPr>
          <w:b w:val="0"/>
          <w:bCs/>
          <w:sz w:val="36"/>
          <w:szCs w:val="36"/>
        </w:rPr>
        <w:t>Query Registry</w:t>
      </w:r>
    </w:p>
    <w:p w14:paraId="527126C8" w14:textId="74A4998D" w:rsidR="00273ABC" w:rsidRDefault="00273ABC" w:rsidP="00273ABC">
      <w:pPr>
        <w:pStyle w:val="ListParagraph"/>
        <w:numPr>
          <w:ilvl w:val="0"/>
          <w:numId w:val="5"/>
        </w:numPr>
        <w:rPr>
          <w:b w:val="0"/>
          <w:bCs/>
          <w:szCs w:val="28"/>
        </w:rPr>
      </w:pPr>
      <w:r>
        <w:rPr>
          <w:b w:val="0"/>
          <w:bCs/>
          <w:szCs w:val="28"/>
        </w:rPr>
        <w:t xml:space="preserve"> Attacker cố gắng tương tác với Windows Registry để thu thập thông tin về hệ thống, cấu hình và những phần mềm đã cài đặt. </w:t>
      </w:r>
    </w:p>
    <w:p w14:paraId="69A3AEEE" w14:textId="0F279940" w:rsidR="0015500B" w:rsidRDefault="0015500B" w:rsidP="00273ABC">
      <w:pPr>
        <w:pStyle w:val="ListParagraph"/>
        <w:numPr>
          <w:ilvl w:val="0"/>
          <w:numId w:val="5"/>
        </w:numPr>
        <w:rPr>
          <w:b w:val="0"/>
          <w:bCs/>
          <w:szCs w:val="28"/>
        </w:rPr>
      </w:pPr>
      <w:r>
        <w:rPr>
          <w:b w:val="0"/>
          <w:bCs/>
          <w:szCs w:val="28"/>
        </w:rPr>
        <w:t>Cách thức triển khai:</w:t>
      </w:r>
    </w:p>
    <w:p w14:paraId="7D2ED921" w14:textId="23974CEC" w:rsidR="0015500B" w:rsidRDefault="002D03FD" w:rsidP="0015500B">
      <w:pPr>
        <w:pStyle w:val="ListParagraph"/>
        <w:numPr>
          <w:ilvl w:val="1"/>
          <w:numId w:val="5"/>
        </w:numPr>
        <w:rPr>
          <w:b w:val="0"/>
          <w:bCs/>
          <w:szCs w:val="28"/>
        </w:rPr>
      </w:pPr>
      <w:r>
        <w:rPr>
          <w:noProof/>
        </w:rPr>
        <mc:AlternateContent>
          <mc:Choice Requires="wps">
            <w:drawing>
              <wp:anchor distT="45720" distB="45720" distL="114300" distR="114300" simplePos="0" relativeHeight="251692032" behindDoc="0" locked="0" layoutInCell="1" allowOverlap="1" wp14:anchorId="610B8906" wp14:editId="1C2F3747">
                <wp:simplePos x="0" y="0"/>
                <wp:positionH relativeFrom="margin">
                  <wp:align>right</wp:align>
                </wp:positionH>
                <wp:positionV relativeFrom="paragraph">
                  <wp:posOffset>337732</wp:posOffset>
                </wp:positionV>
                <wp:extent cx="6293485" cy="318770"/>
                <wp:effectExtent l="0" t="0" r="12065" b="241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605F4EF" w14:textId="65E33487" w:rsidR="002D03FD" w:rsidRDefault="002D03FD" w:rsidP="002D03FD">
                            <w:r w:rsidRPr="003157F3">
                              <w:t>Get-</w:t>
                            </w:r>
                            <w:r>
                              <w:t>ItemProperty &lt;key&gt;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B8906" id="_x0000_s1044" type="#_x0000_t202" style="position:absolute;left:0;text-align:left;margin-left:444.35pt;margin-top:26.6pt;width:495.55pt;height:25.1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nFKQ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">
                <v:textbox>
                  <w:txbxContent>
                    <w:p w14:paraId="6605F4EF" w14:textId="65E33487" w:rsidR="002D03FD" w:rsidRDefault="002D03FD" w:rsidP="002D03FD">
                      <w:r w:rsidRPr="003157F3">
                        <w:t>Get-</w:t>
                      </w:r>
                      <w:r>
                        <w:t>ItemProperty &lt;key&gt;</w:t>
                      </w:r>
                    </w:p>
                  </w:txbxContent>
                </v:textbox>
                <w10:wrap type="square" anchorx="margin"/>
              </v:shape>
            </w:pict>
          </mc:Fallback>
        </mc:AlternateContent>
      </w:r>
      <w:r w:rsidR="0015500B">
        <w:rPr>
          <w:b w:val="0"/>
          <w:bCs/>
          <w:szCs w:val="28"/>
        </w:rPr>
        <w:t>Powershell</w:t>
      </w:r>
      <w:r>
        <w:rPr>
          <w:b w:val="0"/>
          <w:bCs/>
          <w:szCs w:val="28"/>
        </w:rPr>
        <w:t>:</w:t>
      </w:r>
    </w:p>
    <w:p w14:paraId="7E6EB107" w14:textId="59ABC671" w:rsidR="002D03FD" w:rsidRDefault="002D03FD" w:rsidP="0015500B">
      <w:pPr>
        <w:pStyle w:val="ListParagraph"/>
        <w:numPr>
          <w:ilvl w:val="1"/>
          <w:numId w:val="5"/>
        </w:numPr>
        <w:rPr>
          <w:b w:val="0"/>
          <w:bCs/>
          <w:szCs w:val="28"/>
        </w:rPr>
      </w:pPr>
      <w:r>
        <w:rPr>
          <w:noProof/>
        </w:rPr>
        <mc:AlternateContent>
          <mc:Choice Requires="wps">
            <w:drawing>
              <wp:anchor distT="45720" distB="45720" distL="114300" distR="114300" simplePos="0" relativeHeight="251694080" behindDoc="0" locked="0" layoutInCell="1" allowOverlap="1" wp14:anchorId="0A12CB50" wp14:editId="49A3037B">
                <wp:simplePos x="0" y="0"/>
                <wp:positionH relativeFrom="margin">
                  <wp:align>right</wp:align>
                </wp:positionH>
                <wp:positionV relativeFrom="paragraph">
                  <wp:posOffset>782084</wp:posOffset>
                </wp:positionV>
                <wp:extent cx="6293485" cy="318770"/>
                <wp:effectExtent l="0" t="0" r="12065" b="241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7319AEA1" w14:textId="2B00206E" w:rsidR="002D03FD" w:rsidRDefault="002D03FD" w:rsidP="002D03FD">
                            <w:r>
                              <w:t>Reg query &lt;key&gt;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2CB50" id="_x0000_s1045" type="#_x0000_t202" style="position:absolute;left:0;text-align:left;margin-left:444.35pt;margin-top:61.6pt;width:495.55pt;height:25.1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D1KQ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">
                <v:textbox>
                  <w:txbxContent>
                    <w:p w14:paraId="7319AEA1" w14:textId="2B00206E" w:rsidR="002D03FD" w:rsidRDefault="002D03FD" w:rsidP="002D03FD">
                      <w:r>
                        <w:t>Reg query &lt;key&gt;</w:t>
                      </w:r>
                    </w:p>
                  </w:txbxContent>
                </v:textbox>
                <w10:wrap type="square" anchorx="margin"/>
              </v:shape>
            </w:pict>
          </mc:Fallback>
        </mc:AlternateContent>
      </w:r>
      <w:r>
        <w:rPr>
          <w:b w:val="0"/>
          <w:bCs/>
          <w:szCs w:val="28"/>
        </w:rPr>
        <w:t>Cmd:</w:t>
      </w:r>
    </w:p>
    <w:p w14:paraId="2DE8D5C3" w14:textId="66DDA4CB" w:rsidR="0003120E" w:rsidRPr="0003120E" w:rsidRDefault="0003120E" w:rsidP="0003120E">
      <w:pPr>
        <w:pStyle w:val="ListParagraph"/>
        <w:numPr>
          <w:ilvl w:val="0"/>
          <w:numId w:val="3"/>
        </w:numPr>
        <w:rPr>
          <w:b w:val="0"/>
          <w:bCs/>
          <w:szCs w:val="28"/>
        </w:rPr>
      </w:pPr>
      <w:r>
        <w:rPr>
          <w:b w:val="0"/>
          <w:bCs/>
          <w:sz w:val="36"/>
          <w:szCs w:val="36"/>
        </w:rPr>
        <w:lastRenderedPageBreak/>
        <w:t xml:space="preserve">[T1082] </w:t>
      </w:r>
      <w:r w:rsidRPr="0003120E">
        <w:rPr>
          <w:b w:val="0"/>
          <w:bCs/>
          <w:sz w:val="36"/>
          <w:szCs w:val="36"/>
        </w:rPr>
        <w:t>System Information Discovery</w:t>
      </w:r>
    </w:p>
    <w:p w14:paraId="01B07645" w14:textId="1AEA9764" w:rsidR="0003120E" w:rsidRDefault="0003120E" w:rsidP="0003120E">
      <w:pPr>
        <w:pStyle w:val="ListParagraph"/>
        <w:numPr>
          <w:ilvl w:val="0"/>
          <w:numId w:val="5"/>
        </w:numPr>
        <w:rPr>
          <w:b w:val="0"/>
          <w:bCs/>
          <w:szCs w:val="28"/>
        </w:rPr>
      </w:pPr>
      <w:r>
        <w:rPr>
          <w:b w:val="0"/>
          <w:bCs/>
          <w:szCs w:val="28"/>
        </w:rPr>
        <w:t xml:space="preserve">Attacker cố gắng để lấy thông tin chi tiết về hệ điều hành và phần cứng.  </w:t>
      </w:r>
      <w:r>
        <w:rPr>
          <w:b w:val="0"/>
          <w:bCs/>
          <w:szCs w:val="28"/>
        </w:rPr>
        <w:t xml:space="preserve">Attacker sử dụng các thông tin từ </w:t>
      </w:r>
      <w:r>
        <w:rPr>
          <w:b w:val="0"/>
          <w:bCs/>
          <w:szCs w:val="28"/>
        </w:rPr>
        <w:t>System Information</w:t>
      </w:r>
      <w:r>
        <w:rPr>
          <w:b w:val="0"/>
          <w:bCs/>
          <w:szCs w:val="28"/>
        </w:rPr>
        <w:t xml:space="preserve"> Discovery trong quá trình khám phá tự động để định hình các hành vi tiếp theo.</w:t>
      </w:r>
    </w:p>
    <w:p w14:paraId="6007FCCD" w14:textId="211AEC2F" w:rsidR="0003120E" w:rsidRDefault="00EA10D4" w:rsidP="0003120E">
      <w:pPr>
        <w:pStyle w:val="ListParagraph"/>
        <w:numPr>
          <w:ilvl w:val="0"/>
          <w:numId w:val="5"/>
        </w:numPr>
        <w:rPr>
          <w:b w:val="0"/>
          <w:bCs/>
          <w:szCs w:val="28"/>
        </w:rPr>
      </w:pPr>
      <w:r>
        <w:rPr>
          <w:b w:val="0"/>
          <w:bCs/>
          <w:szCs w:val="28"/>
        </w:rPr>
        <w:t>Cách thức triển khai:</w:t>
      </w:r>
    </w:p>
    <w:p w14:paraId="20E389C3" w14:textId="0AAE41C7" w:rsidR="00EA10D4" w:rsidRDefault="003C6197" w:rsidP="00EA10D4">
      <w:pPr>
        <w:pStyle w:val="ListParagraph"/>
        <w:numPr>
          <w:ilvl w:val="1"/>
          <w:numId w:val="5"/>
        </w:numPr>
        <w:rPr>
          <w:b w:val="0"/>
          <w:bCs/>
          <w:szCs w:val="28"/>
        </w:rPr>
      </w:pPr>
      <w:r>
        <w:rPr>
          <w:noProof/>
        </w:rPr>
        <mc:AlternateContent>
          <mc:Choice Requires="wps">
            <w:drawing>
              <wp:anchor distT="45720" distB="45720" distL="114300" distR="114300" simplePos="0" relativeHeight="251696128" behindDoc="0" locked="0" layoutInCell="1" allowOverlap="1" wp14:anchorId="5E89A98C" wp14:editId="7EEFC7CF">
                <wp:simplePos x="0" y="0"/>
                <wp:positionH relativeFrom="margin">
                  <wp:align>right</wp:align>
                </wp:positionH>
                <wp:positionV relativeFrom="paragraph">
                  <wp:posOffset>316629</wp:posOffset>
                </wp:positionV>
                <wp:extent cx="6293485" cy="318770"/>
                <wp:effectExtent l="0" t="0" r="12065" b="241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740518A0" w14:textId="6E43EE14" w:rsidR="003C6197" w:rsidRDefault="003C6197" w:rsidP="003C6197">
                            <w:r>
                              <w:t>Get-ComputerInfo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9A98C" id="_x0000_s1046" type="#_x0000_t202" style="position:absolute;left:0;text-align:left;margin-left:444.35pt;margin-top:24.95pt;width:495.55pt;height:25.1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zVYKAIAAE0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">
                <v:textbox>
                  <w:txbxContent>
                    <w:p w14:paraId="740518A0" w14:textId="6E43EE14" w:rsidR="003C6197" w:rsidRDefault="003C6197" w:rsidP="003C6197">
                      <w:r>
                        <w:t>Get-ComputerInfo</w:t>
                      </w:r>
                    </w:p>
                  </w:txbxContent>
                </v:textbox>
                <w10:wrap type="square" anchorx="margin"/>
              </v:shape>
            </w:pict>
          </mc:Fallback>
        </mc:AlternateContent>
      </w:r>
      <w:r w:rsidR="00EA10D4">
        <w:rPr>
          <w:b w:val="0"/>
          <w:bCs/>
          <w:szCs w:val="28"/>
        </w:rPr>
        <w:t>Powershell:</w:t>
      </w:r>
    </w:p>
    <w:p w14:paraId="5A1E381F" w14:textId="18D07B06" w:rsidR="00B33444" w:rsidRDefault="00B33444" w:rsidP="00EA10D4">
      <w:pPr>
        <w:pStyle w:val="ListParagraph"/>
        <w:numPr>
          <w:ilvl w:val="1"/>
          <w:numId w:val="5"/>
        </w:numPr>
        <w:rPr>
          <w:b w:val="0"/>
          <w:bCs/>
          <w:szCs w:val="28"/>
        </w:rPr>
      </w:pPr>
      <w:r>
        <w:rPr>
          <w:noProof/>
        </w:rPr>
        <mc:AlternateContent>
          <mc:Choice Requires="wps">
            <w:drawing>
              <wp:anchor distT="45720" distB="45720" distL="114300" distR="114300" simplePos="0" relativeHeight="251698176" behindDoc="0" locked="0" layoutInCell="1" allowOverlap="1" wp14:anchorId="33678356" wp14:editId="1934C75A">
                <wp:simplePos x="0" y="0"/>
                <wp:positionH relativeFrom="margin">
                  <wp:align>right</wp:align>
                </wp:positionH>
                <wp:positionV relativeFrom="paragraph">
                  <wp:posOffset>761129</wp:posOffset>
                </wp:positionV>
                <wp:extent cx="6293485" cy="318770"/>
                <wp:effectExtent l="0" t="0" r="12065" b="241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1546D4D8" w14:textId="0986EE9B" w:rsidR="00B33444" w:rsidRDefault="00B33444" w:rsidP="00B33444">
                            <w:r>
                              <w:t>systeminfo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78356" id="_x0000_s1047" type="#_x0000_t202" style="position:absolute;left:0;text-align:left;margin-left:444.35pt;margin-top:59.95pt;width:495.55pt;height:25.1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">
                <v:textbox>
                  <w:txbxContent>
                    <w:p w14:paraId="1546D4D8" w14:textId="0986EE9B" w:rsidR="00B33444" w:rsidRDefault="00B33444" w:rsidP="00B33444">
                      <w:r>
                        <w:t>systeminfo</w:t>
                      </w:r>
                    </w:p>
                  </w:txbxContent>
                </v:textbox>
                <w10:wrap type="square" anchorx="margin"/>
              </v:shape>
            </w:pict>
          </mc:Fallback>
        </mc:AlternateContent>
      </w:r>
      <w:r>
        <w:rPr>
          <w:b w:val="0"/>
          <w:bCs/>
          <w:szCs w:val="28"/>
        </w:rPr>
        <w:t>Cmd:</w:t>
      </w:r>
    </w:p>
    <w:p w14:paraId="110C58EB" w14:textId="5C050BC5" w:rsidR="00B33444" w:rsidRPr="00B33444" w:rsidRDefault="00B33444" w:rsidP="00B33444">
      <w:pPr>
        <w:pStyle w:val="ListParagraph"/>
        <w:numPr>
          <w:ilvl w:val="0"/>
          <w:numId w:val="3"/>
        </w:numPr>
        <w:rPr>
          <w:b w:val="0"/>
          <w:bCs/>
          <w:szCs w:val="28"/>
        </w:rPr>
      </w:pPr>
      <w:r>
        <w:rPr>
          <w:b w:val="0"/>
          <w:bCs/>
          <w:sz w:val="36"/>
          <w:szCs w:val="36"/>
        </w:rPr>
        <w:t xml:space="preserve">[T1016] </w:t>
      </w:r>
      <w:r w:rsidRPr="00B33444">
        <w:rPr>
          <w:b w:val="0"/>
          <w:bCs/>
          <w:sz w:val="36"/>
          <w:szCs w:val="36"/>
        </w:rPr>
        <w:t>System Network Configuration Discovery</w:t>
      </w:r>
    </w:p>
    <w:p w14:paraId="48A163F3" w14:textId="113949DB" w:rsidR="00B33444" w:rsidRDefault="00B33444" w:rsidP="00B33444">
      <w:pPr>
        <w:pStyle w:val="ListParagraph"/>
        <w:numPr>
          <w:ilvl w:val="0"/>
          <w:numId w:val="5"/>
        </w:numPr>
        <w:rPr>
          <w:b w:val="0"/>
          <w:bCs/>
          <w:szCs w:val="28"/>
        </w:rPr>
      </w:pPr>
      <w:r>
        <w:rPr>
          <w:b w:val="0"/>
          <w:bCs/>
          <w:szCs w:val="28"/>
        </w:rPr>
        <w:t>Attacker</w:t>
      </w:r>
      <w:r w:rsidRPr="00B33444">
        <w:rPr>
          <w:b w:val="0"/>
          <w:bCs/>
          <w:szCs w:val="28"/>
        </w:rPr>
        <w:t xml:space="preserve"> có thể tìm kiếm chi tiết về cấu hình mạng và cài đặt của hệ thống mà chúng truy cập hoặc thông qua việc khám phá thông tin của các hệ thống từ xa. Một số tiện ích quản trị hệ điều hành có thể được sử dụng để thu thập thông tin này.</w:t>
      </w:r>
      <w:r>
        <w:rPr>
          <w:b w:val="0"/>
          <w:bCs/>
          <w:szCs w:val="28"/>
        </w:rPr>
        <w:t xml:space="preserve"> </w:t>
      </w:r>
    </w:p>
    <w:p w14:paraId="76ABA99B" w14:textId="7872A9A5" w:rsidR="00B33444" w:rsidRDefault="00B33444" w:rsidP="00B33444">
      <w:pPr>
        <w:pStyle w:val="ListParagraph"/>
        <w:numPr>
          <w:ilvl w:val="0"/>
          <w:numId w:val="5"/>
        </w:numPr>
        <w:rPr>
          <w:b w:val="0"/>
          <w:bCs/>
          <w:szCs w:val="28"/>
        </w:rPr>
      </w:pPr>
      <w:r>
        <w:rPr>
          <w:b w:val="0"/>
          <w:bCs/>
          <w:szCs w:val="28"/>
        </w:rPr>
        <w:t xml:space="preserve">Attacker sử dụng các thông tin từ </w:t>
      </w:r>
      <w:r w:rsidRPr="00B33444">
        <w:rPr>
          <w:b w:val="0"/>
          <w:bCs/>
          <w:szCs w:val="28"/>
        </w:rPr>
        <w:t>System Network Configuration Discovery</w:t>
      </w:r>
      <w:r>
        <w:rPr>
          <w:b w:val="0"/>
          <w:bCs/>
          <w:szCs w:val="28"/>
        </w:rPr>
        <w:t xml:space="preserve"> </w:t>
      </w:r>
      <w:r>
        <w:rPr>
          <w:b w:val="0"/>
          <w:bCs/>
          <w:szCs w:val="28"/>
        </w:rPr>
        <w:t>trong quá trình khám phá tự động để định hình các hành vi tiếp theo.</w:t>
      </w:r>
    </w:p>
    <w:p w14:paraId="5DD3058A" w14:textId="1A2C1805" w:rsidR="00B33444" w:rsidRDefault="003E31A0" w:rsidP="00B33444">
      <w:pPr>
        <w:pStyle w:val="ListParagraph"/>
        <w:numPr>
          <w:ilvl w:val="0"/>
          <w:numId w:val="5"/>
        </w:numPr>
        <w:rPr>
          <w:b w:val="0"/>
          <w:bCs/>
          <w:szCs w:val="28"/>
        </w:rPr>
      </w:pPr>
      <w:r>
        <w:rPr>
          <w:b w:val="0"/>
          <w:bCs/>
          <w:szCs w:val="28"/>
        </w:rPr>
        <w:t>Cách thức triển khai:</w:t>
      </w:r>
    </w:p>
    <w:p w14:paraId="28A24512" w14:textId="5A09E4C0" w:rsidR="003E31A0" w:rsidRDefault="003E31A0" w:rsidP="003E31A0">
      <w:pPr>
        <w:pStyle w:val="ListParagraph"/>
        <w:numPr>
          <w:ilvl w:val="1"/>
          <w:numId w:val="5"/>
        </w:numPr>
        <w:rPr>
          <w:b w:val="0"/>
          <w:bCs/>
          <w:szCs w:val="28"/>
        </w:rPr>
      </w:pPr>
      <w:r>
        <w:rPr>
          <w:noProof/>
        </w:rPr>
        <mc:AlternateContent>
          <mc:Choice Requires="wps">
            <w:drawing>
              <wp:anchor distT="45720" distB="45720" distL="114300" distR="114300" simplePos="0" relativeHeight="251700224" behindDoc="0" locked="0" layoutInCell="1" allowOverlap="1" wp14:anchorId="42F11495" wp14:editId="1AB0ED55">
                <wp:simplePos x="0" y="0"/>
                <wp:positionH relativeFrom="margin">
                  <wp:align>right</wp:align>
                </wp:positionH>
                <wp:positionV relativeFrom="paragraph">
                  <wp:posOffset>315993</wp:posOffset>
                </wp:positionV>
                <wp:extent cx="6293485" cy="318770"/>
                <wp:effectExtent l="0" t="0" r="12065" b="241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09C6A48D" w14:textId="668160D4" w:rsidR="003E31A0" w:rsidRDefault="003E31A0" w:rsidP="003E31A0">
                            <w:r>
                              <w:t>Ipconfig | ipconfig /all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11495" id="_x0000_s1048" type="#_x0000_t202" style="position:absolute;left:0;text-align:left;margin-left:444.35pt;margin-top:24.9pt;width:495.55pt;height:25.1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">
                <v:textbox>
                  <w:txbxContent>
                    <w:p w14:paraId="09C6A48D" w14:textId="668160D4" w:rsidR="003E31A0" w:rsidRDefault="003E31A0" w:rsidP="003E31A0">
                      <w:r>
                        <w:t>Ipconfig | ipconfig /all</w:t>
                      </w:r>
                    </w:p>
                  </w:txbxContent>
                </v:textbox>
                <w10:wrap type="square" anchorx="margin"/>
              </v:shape>
            </w:pict>
          </mc:Fallback>
        </mc:AlternateContent>
      </w:r>
      <w:r>
        <w:rPr>
          <w:b w:val="0"/>
          <w:bCs/>
          <w:szCs w:val="28"/>
        </w:rPr>
        <w:t>Powershell and Cmd:</w:t>
      </w:r>
    </w:p>
    <w:p w14:paraId="48996E92" w14:textId="0677E68A" w:rsidR="00312140" w:rsidRPr="00DF2D05" w:rsidRDefault="00DF2D05" w:rsidP="00312140">
      <w:pPr>
        <w:pStyle w:val="ListParagraph"/>
        <w:numPr>
          <w:ilvl w:val="0"/>
          <w:numId w:val="3"/>
        </w:numPr>
        <w:rPr>
          <w:b w:val="0"/>
          <w:bCs/>
          <w:szCs w:val="28"/>
        </w:rPr>
      </w:pPr>
      <w:r>
        <w:rPr>
          <w:b w:val="0"/>
          <w:bCs/>
          <w:sz w:val="36"/>
          <w:szCs w:val="36"/>
        </w:rPr>
        <w:t xml:space="preserve">[T1049] </w:t>
      </w:r>
      <w:r w:rsidR="00247F5C" w:rsidRPr="00247F5C">
        <w:rPr>
          <w:b w:val="0"/>
          <w:bCs/>
          <w:sz w:val="36"/>
          <w:szCs w:val="36"/>
        </w:rPr>
        <w:t>System Network Connections Discovery</w:t>
      </w:r>
    </w:p>
    <w:p w14:paraId="752CCD78" w14:textId="5C52EC3F" w:rsidR="00DF2D05" w:rsidRDefault="00DF2D05" w:rsidP="00DF2D05">
      <w:pPr>
        <w:pStyle w:val="ListParagraph"/>
        <w:numPr>
          <w:ilvl w:val="0"/>
          <w:numId w:val="5"/>
        </w:numPr>
        <w:rPr>
          <w:b w:val="0"/>
          <w:bCs/>
          <w:szCs w:val="28"/>
        </w:rPr>
      </w:pPr>
      <w:r>
        <w:rPr>
          <w:b w:val="0"/>
          <w:bCs/>
          <w:szCs w:val="28"/>
        </w:rPr>
        <w:t>Attacker</w:t>
      </w:r>
      <w:r w:rsidRPr="00DF2D05">
        <w:rPr>
          <w:b w:val="0"/>
          <w:bCs/>
          <w:szCs w:val="28"/>
        </w:rPr>
        <w:t xml:space="preserve"> có thể cố gắng lấy danh sách các kết nối mạng đến hoặc từ hệ thống bị xâm nhập mà chúng hiện đang truy cập hoặc từ các hệ thống từ xa bằng cách truy vấn thông tin qua mạng. </w:t>
      </w:r>
      <w:r>
        <w:rPr>
          <w:b w:val="0"/>
          <w:bCs/>
          <w:szCs w:val="28"/>
        </w:rPr>
        <w:t>Attacker</w:t>
      </w:r>
      <w:r w:rsidRPr="00DF2D05">
        <w:rPr>
          <w:b w:val="0"/>
          <w:bCs/>
          <w:szCs w:val="28"/>
        </w:rPr>
        <w:t xml:space="preserve"> có quyền truy cập vào hệ thống là một phần của môi trường dựa trên đám mây có thể vạch ra các</w:t>
      </w:r>
      <w:r w:rsidR="00247B4E">
        <w:rPr>
          <w:b w:val="0"/>
          <w:bCs/>
          <w:szCs w:val="28"/>
        </w:rPr>
        <w:t xml:space="preserve"> Virtual Private Cloud</w:t>
      </w:r>
      <w:r w:rsidRPr="00DF2D05">
        <w:rPr>
          <w:b w:val="0"/>
          <w:bCs/>
          <w:szCs w:val="28"/>
        </w:rPr>
        <w:t xml:space="preserve"> hoặc</w:t>
      </w:r>
      <w:r w:rsidR="00247B4E">
        <w:rPr>
          <w:b w:val="0"/>
          <w:bCs/>
          <w:szCs w:val="28"/>
        </w:rPr>
        <w:t xml:space="preserve"> Virtual Networks</w:t>
      </w:r>
      <w:r w:rsidRPr="00DF2D05">
        <w:rPr>
          <w:b w:val="0"/>
          <w:bCs/>
          <w:szCs w:val="28"/>
        </w:rPr>
        <w:t xml:space="preserve"> để xác định hệ thống và dịch vụ nào được kết nối. Các hành động được thực hiện có thể là các loại kỹ thuật khám phá giống nhau tùy thuộc vào hệ điều hành, nhưng thông tin kết quả có thể bao gồm các chi tiết về môi trường </w:t>
      </w:r>
      <w:r w:rsidR="00717C8F">
        <w:rPr>
          <w:b w:val="0"/>
          <w:bCs/>
          <w:szCs w:val="28"/>
        </w:rPr>
        <w:t>Cloud</w:t>
      </w:r>
      <w:r w:rsidRPr="00DF2D05">
        <w:rPr>
          <w:b w:val="0"/>
          <w:bCs/>
          <w:szCs w:val="28"/>
        </w:rPr>
        <w:t xml:space="preserve"> được nối mạng có liên quan đến mục tiêu của</w:t>
      </w:r>
      <w:r w:rsidR="00717C8F">
        <w:rPr>
          <w:b w:val="0"/>
          <w:bCs/>
          <w:szCs w:val="28"/>
        </w:rPr>
        <w:t xml:space="preserve"> Attacker</w:t>
      </w:r>
      <w:r w:rsidRPr="00DF2D05">
        <w:rPr>
          <w:b w:val="0"/>
          <w:bCs/>
          <w:szCs w:val="28"/>
        </w:rPr>
        <w:t xml:space="preserve">. </w:t>
      </w:r>
    </w:p>
    <w:p w14:paraId="743E10C3" w14:textId="2E934F22" w:rsidR="00AF3C2A" w:rsidRDefault="00AF3C2A" w:rsidP="00DF2D05">
      <w:pPr>
        <w:pStyle w:val="ListParagraph"/>
        <w:numPr>
          <w:ilvl w:val="0"/>
          <w:numId w:val="5"/>
        </w:numPr>
        <w:rPr>
          <w:b w:val="0"/>
          <w:bCs/>
          <w:szCs w:val="28"/>
        </w:rPr>
      </w:pPr>
      <w:r>
        <w:rPr>
          <w:b w:val="0"/>
          <w:bCs/>
          <w:szCs w:val="28"/>
        </w:rPr>
        <w:t>Cách thức triển khai:</w:t>
      </w:r>
    </w:p>
    <w:p w14:paraId="644FA4E4" w14:textId="5D87E895" w:rsidR="00AF3C2A" w:rsidRDefault="00AF3C2A" w:rsidP="00AF3C2A">
      <w:pPr>
        <w:pStyle w:val="ListParagraph"/>
        <w:numPr>
          <w:ilvl w:val="1"/>
          <w:numId w:val="5"/>
        </w:numPr>
        <w:rPr>
          <w:b w:val="0"/>
          <w:bCs/>
          <w:szCs w:val="28"/>
        </w:rPr>
      </w:pPr>
      <w:r>
        <w:rPr>
          <w:noProof/>
        </w:rPr>
        <w:lastRenderedPageBreak/>
        <mc:AlternateContent>
          <mc:Choice Requires="wps">
            <w:drawing>
              <wp:anchor distT="45720" distB="45720" distL="114300" distR="114300" simplePos="0" relativeHeight="251702272" behindDoc="0" locked="0" layoutInCell="1" allowOverlap="1" wp14:anchorId="4363882F" wp14:editId="6D1C5EE6">
                <wp:simplePos x="0" y="0"/>
                <wp:positionH relativeFrom="margin">
                  <wp:align>right</wp:align>
                </wp:positionH>
                <wp:positionV relativeFrom="paragraph">
                  <wp:posOffset>347891</wp:posOffset>
                </wp:positionV>
                <wp:extent cx="6293485" cy="318770"/>
                <wp:effectExtent l="0" t="0" r="12065" b="241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5EB49BBA" w14:textId="10D827A6" w:rsidR="00AF3C2A" w:rsidRDefault="00AF3C2A" w:rsidP="00AF3C2A">
                            <w:r>
                              <w:t>Net session | net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3882F" id="_x0000_s1049" type="#_x0000_t202" style="position:absolute;left:0;text-align:left;margin-left:444.35pt;margin-top:27.4pt;width:495.55pt;height:25.1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8JKAIAAE0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">
                <v:textbox>
                  <w:txbxContent>
                    <w:p w14:paraId="5EB49BBA" w14:textId="10D827A6" w:rsidR="00AF3C2A" w:rsidRDefault="00AF3C2A" w:rsidP="00AF3C2A">
                      <w:r>
                        <w:t>Net session | net use</w:t>
                      </w:r>
                    </w:p>
                  </w:txbxContent>
                </v:textbox>
                <w10:wrap type="square" anchorx="margin"/>
              </v:shape>
            </w:pict>
          </mc:Fallback>
        </mc:AlternateContent>
      </w:r>
      <w:r>
        <w:rPr>
          <w:b w:val="0"/>
          <w:bCs/>
          <w:szCs w:val="28"/>
        </w:rPr>
        <w:t>Powershell and Cmd:</w:t>
      </w:r>
    </w:p>
    <w:p w14:paraId="41F2724C" w14:textId="7DFC5AE2" w:rsidR="00EB2851" w:rsidRPr="00C43807" w:rsidRDefault="00C43807" w:rsidP="00EB2851">
      <w:pPr>
        <w:pStyle w:val="ListParagraph"/>
        <w:numPr>
          <w:ilvl w:val="0"/>
          <w:numId w:val="3"/>
        </w:numPr>
        <w:rPr>
          <w:b w:val="0"/>
          <w:bCs/>
          <w:szCs w:val="28"/>
        </w:rPr>
      </w:pPr>
      <w:r>
        <w:rPr>
          <w:b w:val="0"/>
          <w:bCs/>
          <w:sz w:val="36"/>
          <w:szCs w:val="36"/>
        </w:rPr>
        <w:t xml:space="preserve">[T1033] </w:t>
      </w:r>
      <w:r w:rsidRPr="00C43807">
        <w:rPr>
          <w:b w:val="0"/>
          <w:bCs/>
          <w:sz w:val="36"/>
          <w:szCs w:val="36"/>
        </w:rPr>
        <w:t>System Owner/User Discovery</w:t>
      </w:r>
    </w:p>
    <w:p w14:paraId="55377E8B" w14:textId="53D1F0AA" w:rsidR="00C43807" w:rsidRDefault="00C43807" w:rsidP="00C43807">
      <w:pPr>
        <w:pStyle w:val="ListParagraph"/>
        <w:numPr>
          <w:ilvl w:val="0"/>
          <w:numId w:val="5"/>
        </w:numPr>
        <w:rPr>
          <w:b w:val="0"/>
          <w:bCs/>
          <w:szCs w:val="28"/>
        </w:rPr>
      </w:pPr>
      <w:r>
        <w:rPr>
          <w:b w:val="0"/>
          <w:bCs/>
          <w:szCs w:val="28"/>
        </w:rPr>
        <w:t>Attacker</w:t>
      </w:r>
      <w:r w:rsidRPr="00C43807">
        <w:rPr>
          <w:b w:val="0"/>
          <w:bCs/>
          <w:szCs w:val="28"/>
        </w:rPr>
        <w:t xml:space="preserve"> có thể cố gắng xác định người dùng chính, người dùng hiện đang đăng nhập, nhóm người dùng thường sử dụng hệ thống hoặc liệu người dùng có đang tích cực sử dụng hệ thống hay không</w:t>
      </w:r>
      <w:r>
        <w:rPr>
          <w:b w:val="0"/>
          <w:bCs/>
          <w:szCs w:val="28"/>
        </w:rPr>
        <w:t>. Attacker</w:t>
      </w:r>
      <w:r w:rsidRPr="00C43807">
        <w:rPr>
          <w:b w:val="0"/>
          <w:bCs/>
          <w:szCs w:val="28"/>
        </w:rPr>
        <w:t xml:space="preserve"> có thể sử dụng thông tin từ System Owner/User Discovery</w:t>
      </w:r>
      <w:r w:rsidRPr="00C43807">
        <w:rPr>
          <w:b w:val="0"/>
          <w:bCs/>
          <w:szCs w:val="28"/>
        </w:rPr>
        <w:t xml:space="preserve"> </w:t>
      </w:r>
      <w:r w:rsidRPr="00C43807">
        <w:rPr>
          <w:b w:val="0"/>
          <w:bCs/>
          <w:szCs w:val="28"/>
        </w:rPr>
        <w:t xml:space="preserve">người dùng trong quá trình khám phá tự động để định hình các hành vi tiếp theo, bao gồm việc liệu </w:t>
      </w:r>
      <w:r w:rsidR="0067103B">
        <w:rPr>
          <w:b w:val="0"/>
          <w:bCs/>
          <w:szCs w:val="28"/>
        </w:rPr>
        <w:t>attacker</w:t>
      </w:r>
      <w:r w:rsidRPr="00C43807">
        <w:rPr>
          <w:b w:val="0"/>
          <w:bCs/>
          <w:szCs w:val="28"/>
        </w:rPr>
        <w:t xml:space="preserve"> có lây nhiễm hoàn toàn mục tiêu hay không và / hoặc thực hiện các hành động cụ thể.</w:t>
      </w:r>
    </w:p>
    <w:p w14:paraId="380A9DAC" w14:textId="57BABCB4" w:rsidR="001A7150" w:rsidRDefault="001A7150" w:rsidP="00C43807">
      <w:pPr>
        <w:pStyle w:val="ListParagraph"/>
        <w:numPr>
          <w:ilvl w:val="0"/>
          <w:numId w:val="5"/>
        </w:numPr>
        <w:rPr>
          <w:b w:val="0"/>
          <w:bCs/>
          <w:szCs w:val="28"/>
        </w:rPr>
      </w:pPr>
      <w:r>
        <w:rPr>
          <w:b w:val="0"/>
          <w:bCs/>
          <w:szCs w:val="28"/>
        </w:rPr>
        <w:t>Cách thức triển khai:</w:t>
      </w:r>
    </w:p>
    <w:p w14:paraId="31E63556" w14:textId="690DEC3A" w:rsidR="001A7150" w:rsidRDefault="001A7150" w:rsidP="001A7150">
      <w:pPr>
        <w:pStyle w:val="ListParagraph"/>
        <w:numPr>
          <w:ilvl w:val="1"/>
          <w:numId w:val="5"/>
        </w:numPr>
        <w:rPr>
          <w:b w:val="0"/>
          <w:bCs/>
          <w:szCs w:val="28"/>
        </w:rPr>
      </w:pPr>
      <w:r>
        <w:rPr>
          <w:noProof/>
        </w:rPr>
        <mc:AlternateContent>
          <mc:Choice Requires="wps">
            <w:drawing>
              <wp:anchor distT="45720" distB="45720" distL="114300" distR="114300" simplePos="0" relativeHeight="251704320" behindDoc="0" locked="0" layoutInCell="1" allowOverlap="1" wp14:anchorId="2B1D46C0" wp14:editId="69125DC4">
                <wp:simplePos x="0" y="0"/>
                <wp:positionH relativeFrom="margin">
                  <wp:align>right</wp:align>
                </wp:positionH>
                <wp:positionV relativeFrom="paragraph">
                  <wp:posOffset>353532</wp:posOffset>
                </wp:positionV>
                <wp:extent cx="6293485" cy="318770"/>
                <wp:effectExtent l="0" t="0" r="12065" b="241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FB19114" w14:textId="05AA6AD4" w:rsidR="001A7150" w:rsidRDefault="001A7150" w:rsidP="001A7150">
                            <w:r>
                              <w:t>whoami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D46C0" id="_x0000_s1050" type="#_x0000_t202" style="position:absolute;left:0;text-align:left;margin-left:444.35pt;margin-top:27.85pt;width:495.55pt;height:25.1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4bKA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">
                <v:textbox>
                  <w:txbxContent>
                    <w:p w14:paraId="6FB19114" w14:textId="05AA6AD4" w:rsidR="001A7150" w:rsidRDefault="001A7150" w:rsidP="001A7150">
                      <w:r>
                        <w:t>whoami</w:t>
                      </w:r>
                    </w:p>
                  </w:txbxContent>
                </v:textbox>
                <w10:wrap type="square" anchorx="margin"/>
              </v:shape>
            </w:pict>
          </mc:Fallback>
        </mc:AlternateContent>
      </w:r>
      <w:r>
        <w:rPr>
          <w:b w:val="0"/>
          <w:bCs/>
          <w:szCs w:val="28"/>
        </w:rPr>
        <w:t>Powershell and Cmd:</w:t>
      </w:r>
    </w:p>
    <w:p w14:paraId="562C651B" w14:textId="45CD6D34" w:rsidR="00320DB3" w:rsidRPr="00320DB3" w:rsidRDefault="00320DB3" w:rsidP="00320DB3">
      <w:pPr>
        <w:pStyle w:val="ListParagraph"/>
        <w:numPr>
          <w:ilvl w:val="0"/>
          <w:numId w:val="3"/>
        </w:numPr>
        <w:rPr>
          <w:b w:val="0"/>
          <w:bCs/>
          <w:szCs w:val="28"/>
        </w:rPr>
      </w:pPr>
      <w:r>
        <w:rPr>
          <w:b w:val="0"/>
          <w:bCs/>
          <w:sz w:val="36"/>
          <w:szCs w:val="36"/>
        </w:rPr>
        <w:t xml:space="preserve">[T1007] </w:t>
      </w:r>
      <w:r w:rsidRPr="00320DB3">
        <w:rPr>
          <w:b w:val="0"/>
          <w:bCs/>
          <w:sz w:val="36"/>
          <w:szCs w:val="36"/>
        </w:rPr>
        <w:t>System Service Discovery</w:t>
      </w:r>
    </w:p>
    <w:p w14:paraId="74E33303" w14:textId="3E0B35C7" w:rsidR="00320DB3" w:rsidRDefault="00320DB3" w:rsidP="00320DB3">
      <w:pPr>
        <w:pStyle w:val="ListParagraph"/>
        <w:numPr>
          <w:ilvl w:val="0"/>
          <w:numId w:val="5"/>
        </w:numPr>
        <w:rPr>
          <w:b w:val="0"/>
          <w:bCs/>
          <w:szCs w:val="28"/>
        </w:rPr>
      </w:pPr>
      <w:r>
        <w:rPr>
          <w:b w:val="0"/>
          <w:bCs/>
          <w:szCs w:val="28"/>
        </w:rPr>
        <w:t>Attacker cố gắng lấy thông tin về các services đã đăng kí. Từ các thông tin lấy đc này, Attacker sẽ quyết định hành động tiếp theo.</w:t>
      </w:r>
    </w:p>
    <w:p w14:paraId="4F1ADB60" w14:textId="4A11D66D" w:rsidR="00F21BC3" w:rsidRDefault="00F21BC3" w:rsidP="00320DB3">
      <w:pPr>
        <w:pStyle w:val="ListParagraph"/>
        <w:numPr>
          <w:ilvl w:val="0"/>
          <w:numId w:val="5"/>
        </w:numPr>
        <w:rPr>
          <w:b w:val="0"/>
          <w:bCs/>
          <w:szCs w:val="28"/>
        </w:rPr>
      </w:pPr>
      <w:r>
        <w:rPr>
          <w:b w:val="0"/>
          <w:bCs/>
          <w:szCs w:val="28"/>
        </w:rPr>
        <w:t>Cách thức triển khai:</w:t>
      </w:r>
    </w:p>
    <w:p w14:paraId="295BEB0B" w14:textId="27F36430" w:rsidR="00F21BC3" w:rsidRDefault="00F21BC3" w:rsidP="00F21BC3">
      <w:pPr>
        <w:pStyle w:val="ListParagraph"/>
        <w:numPr>
          <w:ilvl w:val="1"/>
          <w:numId w:val="5"/>
        </w:numPr>
        <w:rPr>
          <w:b w:val="0"/>
          <w:bCs/>
          <w:szCs w:val="28"/>
        </w:rPr>
      </w:pPr>
      <w:r>
        <w:rPr>
          <w:noProof/>
        </w:rPr>
        <mc:AlternateContent>
          <mc:Choice Requires="wps">
            <w:drawing>
              <wp:anchor distT="45720" distB="45720" distL="114300" distR="114300" simplePos="0" relativeHeight="251706368" behindDoc="0" locked="0" layoutInCell="1" allowOverlap="1" wp14:anchorId="675855F0" wp14:editId="409F151F">
                <wp:simplePos x="0" y="0"/>
                <wp:positionH relativeFrom="margin">
                  <wp:align>right</wp:align>
                </wp:positionH>
                <wp:positionV relativeFrom="paragraph">
                  <wp:posOffset>305361</wp:posOffset>
                </wp:positionV>
                <wp:extent cx="6293485" cy="318770"/>
                <wp:effectExtent l="0" t="0" r="12065" b="241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6E0E2412" w14:textId="470546E0" w:rsidR="00F21BC3" w:rsidRDefault="00F21BC3" w:rsidP="00F21BC3">
                            <w:r>
                              <w:t>Get-Service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855F0" id="_x0000_s1051" type="#_x0000_t202" style="position:absolute;left:0;text-align:left;margin-left:444.35pt;margin-top:24.05pt;width:495.55pt;height:25.1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crKA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">
                <v:textbox>
                  <w:txbxContent>
                    <w:p w14:paraId="6E0E2412" w14:textId="470546E0" w:rsidR="00F21BC3" w:rsidRDefault="00F21BC3" w:rsidP="00F21BC3">
                      <w:r>
                        <w:t>Get-Service</w:t>
                      </w:r>
                    </w:p>
                  </w:txbxContent>
                </v:textbox>
                <w10:wrap type="square" anchorx="margin"/>
              </v:shape>
            </w:pict>
          </mc:Fallback>
        </mc:AlternateContent>
      </w:r>
      <w:r>
        <w:rPr>
          <w:b w:val="0"/>
          <w:bCs/>
          <w:szCs w:val="28"/>
        </w:rPr>
        <w:t>Powershell:</w:t>
      </w:r>
    </w:p>
    <w:p w14:paraId="3F57522A" w14:textId="6A38A285" w:rsidR="00F21BC3" w:rsidRDefault="00F21BC3" w:rsidP="00F21BC3">
      <w:pPr>
        <w:pStyle w:val="ListParagraph"/>
        <w:numPr>
          <w:ilvl w:val="1"/>
          <w:numId w:val="5"/>
        </w:numPr>
        <w:rPr>
          <w:b w:val="0"/>
          <w:bCs/>
          <w:szCs w:val="28"/>
        </w:rPr>
      </w:pPr>
      <w:r>
        <w:rPr>
          <w:noProof/>
        </w:rPr>
        <mc:AlternateContent>
          <mc:Choice Requires="wps">
            <w:drawing>
              <wp:anchor distT="45720" distB="45720" distL="114300" distR="114300" simplePos="0" relativeHeight="251708416" behindDoc="0" locked="0" layoutInCell="1" allowOverlap="1" wp14:anchorId="4474B553" wp14:editId="338A5225">
                <wp:simplePos x="0" y="0"/>
                <wp:positionH relativeFrom="margin">
                  <wp:align>right</wp:align>
                </wp:positionH>
                <wp:positionV relativeFrom="paragraph">
                  <wp:posOffset>749226</wp:posOffset>
                </wp:positionV>
                <wp:extent cx="6293485" cy="318770"/>
                <wp:effectExtent l="0" t="0" r="12065" b="241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318770"/>
                        </a:xfrm>
                        <a:prstGeom prst="rect">
                          <a:avLst/>
                        </a:prstGeom>
                        <a:solidFill>
                          <a:srgbClr val="FFFFFF"/>
                        </a:solidFill>
                        <a:ln w="9525">
                          <a:solidFill>
                            <a:srgbClr val="000000"/>
                          </a:solidFill>
                          <a:miter lim="800000"/>
                          <a:headEnd/>
                          <a:tailEnd/>
                        </a:ln>
                      </wps:spPr>
                      <wps:txbx>
                        <w:txbxContent>
                          <w:p w14:paraId="0BE0E127" w14:textId="564FD8CC" w:rsidR="00F21BC3" w:rsidRDefault="00F21BC3" w:rsidP="00F21BC3">
                            <w:r>
                              <w:t>Sc query</w:t>
                            </w:r>
                            <w:r w:rsidR="00333A25">
                              <w:t xml:space="preserve"> | net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4B553" id="_x0000_s1052" type="#_x0000_t202" style="position:absolute;left:0;text-align:left;margin-left:444.35pt;margin-top:59pt;width:495.55pt;height:25.1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">
                <v:textbox>
                  <w:txbxContent>
                    <w:p w14:paraId="0BE0E127" w14:textId="564FD8CC" w:rsidR="00F21BC3" w:rsidRDefault="00F21BC3" w:rsidP="00F21BC3">
                      <w:r>
                        <w:t>Sc query</w:t>
                      </w:r>
                      <w:r w:rsidR="00333A25">
                        <w:t xml:space="preserve"> | net start</w:t>
                      </w:r>
                    </w:p>
                  </w:txbxContent>
                </v:textbox>
                <w10:wrap type="square" anchorx="margin"/>
              </v:shape>
            </w:pict>
          </mc:Fallback>
        </mc:AlternateContent>
      </w:r>
      <w:r>
        <w:rPr>
          <w:b w:val="0"/>
          <w:bCs/>
          <w:szCs w:val="28"/>
        </w:rPr>
        <w:t>Cmd:</w:t>
      </w:r>
      <w:r w:rsidR="00490C90">
        <w:rPr>
          <w:b w:val="0"/>
          <w:bCs/>
          <w:szCs w:val="28"/>
        </w:rPr>
        <w:br/>
      </w:r>
    </w:p>
    <w:p w14:paraId="19BFC4B3" w14:textId="79913E9B" w:rsidR="00490C90" w:rsidRPr="00490C90" w:rsidRDefault="00490C90" w:rsidP="00490C90">
      <w:pPr>
        <w:pStyle w:val="ListParagraph"/>
        <w:numPr>
          <w:ilvl w:val="0"/>
          <w:numId w:val="3"/>
        </w:numPr>
        <w:rPr>
          <w:b w:val="0"/>
          <w:bCs/>
          <w:szCs w:val="28"/>
        </w:rPr>
      </w:pPr>
      <w:r>
        <w:rPr>
          <w:b w:val="0"/>
          <w:bCs/>
          <w:sz w:val="36"/>
          <w:szCs w:val="36"/>
        </w:rPr>
        <w:t xml:space="preserve">[T1124] </w:t>
      </w:r>
      <w:r w:rsidRPr="00490C90">
        <w:rPr>
          <w:b w:val="0"/>
          <w:bCs/>
          <w:sz w:val="36"/>
          <w:szCs w:val="36"/>
        </w:rPr>
        <w:t>System Time Discovery</w:t>
      </w:r>
    </w:p>
    <w:p w14:paraId="541BCB60" w14:textId="051752E9" w:rsidR="00490C90" w:rsidRDefault="00490C90" w:rsidP="00490C90">
      <w:pPr>
        <w:pStyle w:val="ListParagraph"/>
        <w:numPr>
          <w:ilvl w:val="0"/>
          <w:numId w:val="5"/>
        </w:numPr>
        <w:rPr>
          <w:b w:val="0"/>
          <w:bCs/>
          <w:szCs w:val="28"/>
        </w:rPr>
      </w:pPr>
      <w:r>
        <w:rPr>
          <w:b w:val="0"/>
          <w:bCs/>
          <w:szCs w:val="28"/>
        </w:rPr>
        <w:t>Attacker có thể lấy thông tin về thời gian hệ thống hoặc time zone trên một hệ thống từ xa hoặc local. Thông tin này có ích cho thực thi các kĩ thuật khác, ví dụ như Scheduled Task/Job.</w:t>
      </w:r>
    </w:p>
    <w:p w14:paraId="6AD4662B" w14:textId="5E05FB74" w:rsidR="00490C90" w:rsidRDefault="00490C90" w:rsidP="00490C90">
      <w:pPr>
        <w:pStyle w:val="ListParagraph"/>
        <w:numPr>
          <w:ilvl w:val="0"/>
          <w:numId w:val="5"/>
        </w:numPr>
        <w:rPr>
          <w:b w:val="0"/>
          <w:bCs/>
          <w:szCs w:val="28"/>
        </w:rPr>
      </w:pPr>
      <w:r>
        <w:rPr>
          <w:b w:val="0"/>
          <w:bCs/>
          <w:szCs w:val="28"/>
        </w:rPr>
        <w:t>Cách thức triển khai:</w:t>
      </w:r>
    </w:p>
    <w:p w14:paraId="5CDBC817" w14:textId="4292011B" w:rsidR="00A00932" w:rsidRPr="00A00932" w:rsidRDefault="00490C90" w:rsidP="00A00932">
      <w:pPr>
        <w:pStyle w:val="ListParagraph"/>
        <w:numPr>
          <w:ilvl w:val="1"/>
          <w:numId w:val="5"/>
        </w:numPr>
        <w:rPr>
          <w:b w:val="0"/>
          <w:bCs/>
          <w:szCs w:val="28"/>
        </w:rPr>
      </w:pPr>
      <w:r>
        <w:rPr>
          <w:noProof/>
        </w:rPr>
        <w:lastRenderedPageBreak/>
        <mc:AlternateContent>
          <mc:Choice Requires="wps">
            <w:drawing>
              <wp:anchor distT="45720" distB="45720" distL="114300" distR="114300" simplePos="0" relativeHeight="251710464" behindDoc="0" locked="0" layoutInCell="1" allowOverlap="1" wp14:anchorId="3CF7BDE4" wp14:editId="102AAAFE">
                <wp:simplePos x="0" y="0"/>
                <wp:positionH relativeFrom="margin">
                  <wp:align>right</wp:align>
                </wp:positionH>
                <wp:positionV relativeFrom="paragraph">
                  <wp:posOffset>310840</wp:posOffset>
                </wp:positionV>
                <wp:extent cx="6293485" cy="733425"/>
                <wp:effectExtent l="0" t="0" r="1206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3485" cy="733647"/>
                        </a:xfrm>
                        <a:prstGeom prst="rect">
                          <a:avLst/>
                        </a:prstGeom>
                        <a:solidFill>
                          <a:srgbClr val="FFFFFF"/>
                        </a:solidFill>
                        <a:ln w="9525">
                          <a:solidFill>
                            <a:srgbClr val="000000"/>
                          </a:solidFill>
                          <a:miter lim="800000"/>
                          <a:headEnd/>
                          <a:tailEnd/>
                        </a:ln>
                      </wps:spPr>
                      <wps:txbx>
                        <w:txbxContent>
                          <w:p w14:paraId="4EC09605" w14:textId="4FEE9CE7" w:rsidR="00490C90" w:rsidRDefault="00490C90" w:rsidP="00490C90">
                            <w:r>
                              <w:t>Get-</w:t>
                            </w:r>
                            <w:r>
                              <w:t>Date</w:t>
                            </w:r>
                          </w:p>
                          <w:p w14:paraId="10062077" w14:textId="47C25103" w:rsidR="00490C90" w:rsidRDefault="00490C90" w:rsidP="00490C90">
                            <w:r>
                              <w:t>Get-TimeZone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7BDE4" id="_x0000_s1053" type="#_x0000_t202" style="position:absolute;left:0;text-align:left;margin-left:444.35pt;margin-top:24.5pt;width:495.55pt;height:57.7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">
                <v:textbox>
                  <w:txbxContent>
                    <w:p w14:paraId="4EC09605" w14:textId="4FEE9CE7" w:rsidR="00490C90" w:rsidRDefault="00490C90" w:rsidP="00490C90">
                      <w:r>
                        <w:t>Get-</w:t>
                      </w:r>
                      <w:r>
                        <w:t>Date</w:t>
                      </w:r>
                    </w:p>
                    <w:p w14:paraId="10062077" w14:textId="47C25103" w:rsidR="00490C90" w:rsidRDefault="00490C90" w:rsidP="00490C90">
                      <w:r>
                        <w:t>Get-TimeZone</w:t>
                      </w:r>
                    </w:p>
                  </w:txbxContent>
                </v:textbox>
                <w10:wrap type="square" anchorx="margin"/>
              </v:shape>
            </w:pict>
          </mc:Fallback>
        </mc:AlternateContent>
      </w:r>
      <w:r>
        <w:rPr>
          <w:b w:val="0"/>
          <w:bCs/>
          <w:szCs w:val="28"/>
        </w:rPr>
        <w:t>Powershell:</w:t>
      </w:r>
    </w:p>
    <w:p w14:paraId="11980FBE" w14:textId="7C91DAB8" w:rsidR="00490C90" w:rsidRPr="00490C90" w:rsidRDefault="00490C90" w:rsidP="00490C90">
      <w:pPr>
        <w:rPr>
          <w:b w:val="0"/>
          <w:bCs/>
          <w:szCs w:val="28"/>
        </w:rPr>
      </w:pPr>
    </w:p>
    <w:p w14:paraId="0D954134" w14:textId="53F9A859" w:rsidR="00F21BC3" w:rsidRPr="00F21BC3" w:rsidRDefault="00F21BC3" w:rsidP="00F21BC3">
      <w:pPr>
        <w:rPr>
          <w:b w:val="0"/>
          <w:bCs/>
          <w:szCs w:val="28"/>
        </w:rPr>
      </w:pPr>
    </w:p>
    <w:p w14:paraId="210D0B12" w14:textId="59900823" w:rsidR="00F21BC3" w:rsidRPr="00F21BC3" w:rsidRDefault="00F21BC3" w:rsidP="00F21BC3">
      <w:pPr>
        <w:rPr>
          <w:b w:val="0"/>
          <w:bCs/>
          <w:szCs w:val="28"/>
        </w:rPr>
      </w:pPr>
    </w:p>
    <w:p w14:paraId="7333AB98" w14:textId="36C23E83" w:rsidR="001A7150" w:rsidRPr="001A7150" w:rsidRDefault="001A7150" w:rsidP="001A7150">
      <w:pPr>
        <w:rPr>
          <w:b w:val="0"/>
          <w:bCs/>
          <w:szCs w:val="28"/>
        </w:rPr>
      </w:pPr>
    </w:p>
    <w:p w14:paraId="6C143346" w14:textId="68C53B4A" w:rsidR="00AF3C2A" w:rsidRPr="00AF3C2A" w:rsidRDefault="00AF3C2A" w:rsidP="00AF3C2A">
      <w:pPr>
        <w:rPr>
          <w:b w:val="0"/>
          <w:bCs/>
          <w:szCs w:val="28"/>
        </w:rPr>
      </w:pPr>
    </w:p>
    <w:p w14:paraId="53EF20C7" w14:textId="413117FD" w:rsidR="003E31A0" w:rsidRPr="003E31A0" w:rsidRDefault="003E31A0" w:rsidP="003E31A0">
      <w:pPr>
        <w:rPr>
          <w:b w:val="0"/>
          <w:bCs/>
          <w:szCs w:val="28"/>
        </w:rPr>
      </w:pPr>
    </w:p>
    <w:p w14:paraId="07776982" w14:textId="212CBADC" w:rsidR="00B33444" w:rsidRPr="00B33444" w:rsidRDefault="00B33444" w:rsidP="00B33444">
      <w:pPr>
        <w:rPr>
          <w:b w:val="0"/>
          <w:bCs/>
          <w:szCs w:val="28"/>
        </w:rPr>
      </w:pPr>
    </w:p>
    <w:p w14:paraId="7279C275" w14:textId="3BBDCD77" w:rsidR="00EA10D4" w:rsidRPr="00EA10D4" w:rsidRDefault="00EA10D4" w:rsidP="00EA10D4">
      <w:pPr>
        <w:rPr>
          <w:b w:val="0"/>
          <w:bCs/>
          <w:szCs w:val="28"/>
        </w:rPr>
      </w:pPr>
    </w:p>
    <w:p w14:paraId="057B420C" w14:textId="73C87BBD" w:rsidR="002D03FD" w:rsidRPr="002D03FD" w:rsidRDefault="002D03FD" w:rsidP="002D03FD">
      <w:pPr>
        <w:rPr>
          <w:b w:val="0"/>
          <w:bCs/>
          <w:szCs w:val="28"/>
        </w:rPr>
      </w:pPr>
    </w:p>
    <w:p w14:paraId="78645107" w14:textId="4059BD2C" w:rsidR="002D03FD" w:rsidRPr="002D03FD" w:rsidRDefault="002D03FD" w:rsidP="002D03FD">
      <w:pPr>
        <w:rPr>
          <w:b w:val="0"/>
          <w:bCs/>
          <w:szCs w:val="28"/>
        </w:rPr>
      </w:pPr>
    </w:p>
    <w:p w14:paraId="4993BA21" w14:textId="6668E33B" w:rsidR="00B031EB" w:rsidRPr="00B031EB" w:rsidRDefault="00B031EB" w:rsidP="00B031EB">
      <w:pPr>
        <w:rPr>
          <w:b w:val="0"/>
          <w:bCs/>
          <w:szCs w:val="28"/>
        </w:rPr>
      </w:pPr>
    </w:p>
    <w:p w14:paraId="608959A8" w14:textId="3D8C5C78" w:rsidR="003157F3" w:rsidRPr="003157F3" w:rsidRDefault="003157F3" w:rsidP="003157F3">
      <w:pPr>
        <w:rPr>
          <w:b w:val="0"/>
          <w:bCs/>
          <w:szCs w:val="28"/>
        </w:rPr>
      </w:pPr>
    </w:p>
    <w:p w14:paraId="7F9CB9A6" w14:textId="3BF7FA57" w:rsidR="000D2191" w:rsidRPr="000D2191" w:rsidRDefault="000D2191" w:rsidP="000D2191">
      <w:pPr>
        <w:rPr>
          <w:b w:val="0"/>
          <w:bCs/>
          <w:szCs w:val="28"/>
        </w:rPr>
      </w:pPr>
    </w:p>
    <w:p w14:paraId="347B40B4" w14:textId="482D88EC" w:rsidR="005B3EE4" w:rsidRPr="005B3EE4" w:rsidRDefault="005B3EE4" w:rsidP="005B3EE4">
      <w:pPr>
        <w:rPr>
          <w:b w:val="0"/>
          <w:bCs/>
          <w:szCs w:val="28"/>
        </w:rPr>
      </w:pPr>
    </w:p>
    <w:p w14:paraId="45625067" w14:textId="65829CBE" w:rsidR="00B6705D" w:rsidRPr="000A69FB" w:rsidRDefault="00B6705D" w:rsidP="000A69FB">
      <w:pPr>
        <w:rPr>
          <w:b w:val="0"/>
          <w:bCs/>
          <w:szCs w:val="28"/>
        </w:rPr>
      </w:pPr>
      <w:r w:rsidRPr="000A69FB">
        <w:rPr>
          <w:b w:val="0"/>
          <w:bCs/>
          <w:szCs w:val="28"/>
        </w:rPr>
        <w:t xml:space="preserve"> </w:t>
      </w:r>
    </w:p>
    <w:p w14:paraId="5377168E" w14:textId="0EAC0C67" w:rsidR="00A25B83" w:rsidRDefault="00A25B83" w:rsidP="00A25B83">
      <w:pPr>
        <w:pStyle w:val="Content"/>
      </w:pPr>
    </w:p>
    <w:p w14:paraId="16A62B41" w14:textId="437004F1" w:rsidR="00A87A25" w:rsidRDefault="00A87A25" w:rsidP="00A87A25">
      <w:pPr>
        <w:pStyle w:val="Heading1"/>
      </w:pPr>
      <w:r>
        <w:t>Cách thức phòng chống</w:t>
      </w:r>
    </w:p>
    <w:p w14:paraId="14955C28" w14:textId="25A26A7B" w:rsidR="00EF4E81" w:rsidRDefault="00EF4E81" w:rsidP="00EF4E81">
      <w:pPr>
        <w:pStyle w:val="Content"/>
      </w:pPr>
      <w:r w:rsidRPr="0099053E">
        <w:t>&lt;</w:t>
      </w:r>
      <w:r>
        <w:t>Defend&gt;</w:t>
      </w:r>
    </w:p>
    <w:p w14:paraId="7FD61448" w14:textId="229F4ECA" w:rsidR="00A87A25" w:rsidRDefault="00A87A25" w:rsidP="00A87A25">
      <w:pPr>
        <w:pStyle w:val="Heading1"/>
      </w:pPr>
      <w:r>
        <w:t>Cách thức phát hiện</w:t>
      </w:r>
    </w:p>
    <w:p w14:paraId="549E58C0" w14:textId="30539CE4" w:rsidR="00DD074C" w:rsidRDefault="00DD074C" w:rsidP="00DD074C">
      <w:pPr>
        <w:pStyle w:val="Content"/>
      </w:pPr>
      <w:r w:rsidRPr="0099053E">
        <w:t>&lt;</w:t>
      </w:r>
      <w:r>
        <w:t>Detect &gt;</w:t>
      </w:r>
    </w:p>
    <w:p w14:paraId="52D50CC9" w14:textId="77777777" w:rsidR="00A87A25" w:rsidRPr="00A87A25" w:rsidRDefault="00A87A25" w:rsidP="00A87A25">
      <w:pPr>
        <w:pStyle w:val="Heading1"/>
      </w:pPr>
    </w:p>
    <w:sectPr w:rsidR="00A87A25" w:rsidRPr="00A87A25"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77BB5" w14:textId="77777777" w:rsidR="00634FAC" w:rsidRDefault="00634FAC">
      <w:r>
        <w:separator/>
      </w:r>
    </w:p>
    <w:p w14:paraId="4D91A3E0" w14:textId="77777777" w:rsidR="00634FAC" w:rsidRDefault="00634FAC"/>
  </w:endnote>
  <w:endnote w:type="continuationSeparator" w:id="0">
    <w:p w14:paraId="6675E151" w14:textId="77777777" w:rsidR="00634FAC" w:rsidRDefault="00634FAC">
      <w:r>
        <w:continuationSeparator/>
      </w:r>
    </w:p>
    <w:p w14:paraId="5351D311" w14:textId="77777777" w:rsidR="00634FAC" w:rsidRDefault="00634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67C4A312" w14:textId="77777777" w:rsidR="00DF027C" w:rsidRDefault="00DF027C">
        <w:pPr>
          <w:pStyle w:val="Footer"/>
          <w:jc w:val="center"/>
        </w:pPr>
        <w:r>
          <w:fldChar w:fldCharType="begin"/>
        </w:r>
        <w:r>
          <w:instrText xml:space="preserve"> PAGE   \* MERGEFORMAT </w:instrText>
        </w:r>
        <w:r>
          <w:fldChar w:fldCharType="separate"/>
        </w:r>
        <w:r w:rsidR="00E46FDA">
          <w:rPr>
            <w:noProof/>
          </w:rPr>
          <w:t>2</w:t>
        </w:r>
        <w:r>
          <w:rPr>
            <w:noProof/>
          </w:rPr>
          <w:fldChar w:fldCharType="end"/>
        </w:r>
      </w:p>
    </w:sdtContent>
  </w:sdt>
  <w:p w14:paraId="7DB0E99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09817" w14:textId="77777777" w:rsidR="00634FAC" w:rsidRDefault="00634FAC">
      <w:r>
        <w:separator/>
      </w:r>
    </w:p>
    <w:p w14:paraId="1D676E3E" w14:textId="77777777" w:rsidR="00634FAC" w:rsidRDefault="00634FAC"/>
  </w:footnote>
  <w:footnote w:type="continuationSeparator" w:id="0">
    <w:p w14:paraId="3D6B102B" w14:textId="77777777" w:rsidR="00634FAC" w:rsidRDefault="00634FAC">
      <w:r>
        <w:continuationSeparator/>
      </w:r>
    </w:p>
    <w:p w14:paraId="4F58152A" w14:textId="77777777" w:rsidR="00634FAC" w:rsidRDefault="00634F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4454381" w14:textId="77777777" w:rsidTr="00D077E9">
      <w:trPr>
        <w:trHeight w:val="978"/>
      </w:trPr>
      <w:tc>
        <w:tcPr>
          <w:tcW w:w="9990" w:type="dxa"/>
          <w:tcBorders>
            <w:top w:val="nil"/>
            <w:left w:val="nil"/>
            <w:bottom w:val="single" w:sz="36" w:space="0" w:color="34ABA2" w:themeColor="accent3"/>
            <w:right w:val="nil"/>
          </w:tcBorders>
        </w:tcPr>
        <w:p w14:paraId="37AEB43C" w14:textId="77777777" w:rsidR="00D077E9" w:rsidRDefault="00D077E9">
          <w:pPr>
            <w:pStyle w:val="Header"/>
          </w:pPr>
        </w:p>
      </w:tc>
    </w:tr>
  </w:tbl>
  <w:p w14:paraId="303B804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674E0"/>
    <w:multiLevelType w:val="hybridMultilevel"/>
    <w:tmpl w:val="7EC4A43A"/>
    <w:lvl w:ilvl="0" w:tplc="57F84D14">
      <w:start w:val="1"/>
      <w:numFmt w:val="bullet"/>
      <w:lvlText w:val="-"/>
      <w:lvlJc w:val="left"/>
      <w:pPr>
        <w:ind w:left="1152" w:hanging="360"/>
      </w:pPr>
      <w:rPr>
        <w:rFonts w:ascii="Calibri" w:eastAsiaTheme="minorEastAsia"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96F7BDE"/>
    <w:multiLevelType w:val="hybridMultilevel"/>
    <w:tmpl w:val="77F6ADE8"/>
    <w:lvl w:ilvl="0" w:tplc="EC32E7B4">
      <w:start w:val="202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A2CA7"/>
    <w:multiLevelType w:val="multilevel"/>
    <w:tmpl w:val="3B72F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asciiTheme="minorHAnsi" w:eastAsiaTheme="majorEastAsia" w:hAnsiTheme="minorHAnsi" w:cstheme="majorBid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79F6CA0"/>
    <w:multiLevelType w:val="multilevel"/>
    <w:tmpl w:val="FA763E60"/>
    <w:lvl w:ilvl="0">
      <w:start w:val="1"/>
      <w:numFmt w:val="decimal"/>
      <w:lvlText w:val="%1."/>
      <w:lvlJc w:val="left"/>
      <w:pPr>
        <w:ind w:left="360" w:hanging="360"/>
      </w:pPr>
      <w:rPr>
        <w:rFonts w:ascii="Calibri" w:hAnsi="Calibri" w:hint="default"/>
        <w:b w:val="0"/>
        <w:i w:val="0"/>
        <w:sz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asciiTheme="minorHAnsi" w:eastAsiaTheme="majorEastAsia" w:hAnsiTheme="minorHAnsi" w:cstheme="majorBid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647038"/>
    <w:multiLevelType w:val="hybridMultilevel"/>
    <w:tmpl w:val="18D87F06"/>
    <w:lvl w:ilvl="0" w:tplc="AC9A11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60"/>
    <w:rsid w:val="0002482E"/>
    <w:rsid w:val="0003120E"/>
    <w:rsid w:val="00050324"/>
    <w:rsid w:val="00076D62"/>
    <w:rsid w:val="00096CB9"/>
    <w:rsid w:val="000A0150"/>
    <w:rsid w:val="000A69FB"/>
    <w:rsid w:val="000D2191"/>
    <w:rsid w:val="000D5E4E"/>
    <w:rsid w:val="000E63C9"/>
    <w:rsid w:val="0011048F"/>
    <w:rsid w:val="00130DC0"/>
    <w:rsid w:val="00130E9D"/>
    <w:rsid w:val="00133A50"/>
    <w:rsid w:val="001508D8"/>
    <w:rsid w:val="00150A6D"/>
    <w:rsid w:val="0015500B"/>
    <w:rsid w:val="001560C0"/>
    <w:rsid w:val="00185B35"/>
    <w:rsid w:val="001A2D9F"/>
    <w:rsid w:val="001A7150"/>
    <w:rsid w:val="001C743D"/>
    <w:rsid w:val="001F2BC8"/>
    <w:rsid w:val="001F5F6B"/>
    <w:rsid w:val="002134A6"/>
    <w:rsid w:val="002360FF"/>
    <w:rsid w:val="00243EBC"/>
    <w:rsid w:val="00246A35"/>
    <w:rsid w:val="00247B4E"/>
    <w:rsid w:val="00247F5C"/>
    <w:rsid w:val="00254EB4"/>
    <w:rsid w:val="00273ABC"/>
    <w:rsid w:val="00284348"/>
    <w:rsid w:val="002C4808"/>
    <w:rsid w:val="002D03FD"/>
    <w:rsid w:val="002E468D"/>
    <w:rsid w:val="002E6C61"/>
    <w:rsid w:val="002F51F5"/>
    <w:rsid w:val="00312137"/>
    <w:rsid w:val="00312140"/>
    <w:rsid w:val="003157F3"/>
    <w:rsid w:val="00320DB3"/>
    <w:rsid w:val="00325397"/>
    <w:rsid w:val="00327F60"/>
    <w:rsid w:val="00330359"/>
    <w:rsid w:val="00333A25"/>
    <w:rsid w:val="003366B0"/>
    <w:rsid w:val="0033762F"/>
    <w:rsid w:val="00344EBD"/>
    <w:rsid w:val="00366C7E"/>
    <w:rsid w:val="0037574B"/>
    <w:rsid w:val="00384EA3"/>
    <w:rsid w:val="003860DD"/>
    <w:rsid w:val="003A39A1"/>
    <w:rsid w:val="003A4F35"/>
    <w:rsid w:val="003A5E39"/>
    <w:rsid w:val="003C2191"/>
    <w:rsid w:val="003C6197"/>
    <w:rsid w:val="003D3863"/>
    <w:rsid w:val="003E31A0"/>
    <w:rsid w:val="003F5577"/>
    <w:rsid w:val="004110DE"/>
    <w:rsid w:val="00415E43"/>
    <w:rsid w:val="0043205A"/>
    <w:rsid w:val="0044085A"/>
    <w:rsid w:val="004512AA"/>
    <w:rsid w:val="00460B3C"/>
    <w:rsid w:val="00490C90"/>
    <w:rsid w:val="004B21A5"/>
    <w:rsid w:val="004B30C6"/>
    <w:rsid w:val="004B4EB8"/>
    <w:rsid w:val="004C3D0A"/>
    <w:rsid w:val="004D2A3E"/>
    <w:rsid w:val="005037F0"/>
    <w:rsid w:val="0051214B"/>
    <w:rsid w:val="00513D1F"/>
    <w:rsid w:val="00516A86"/>
    <w:rsid w:val="005275F6"/>
    <w:rsid w:val="00547265"/>
    <w:rsid w:val="005627B2"/>
    <w:rsid w:val="00572102"/>
    <w:rsid w:val="00587E03"/>
    <w:rsid w:val="005B0B4D"/>
    <w:rsid w:val="005B0EF1"/>
    <w:rsid w:val="005B3EE4"/>
    <w:rsid w:val="005C053C"/>
    <w:rsid w:val="005D2C1A"/>
    <w:rsid w:val="005D6FDF"/>
    <w:rsid w:val="005D7306"/>
    <w:rsid w:val="005E676D"/>
    <w:rsid w:val="005F1BB0"/>
    <w:rsid w:val="00620BF1"/>
    <w:rsid w:val="00634FAC"/>
    <w:rsid w:val="00640F5B"/>
    <w:rsid w:val="00656C4D"/>
    <w:rsid w:val="00657924"/>
    <w:rsid w:val="0067103B"/>
    <w:rsid w:val="00674FEC"/>
    <w:rsid w:val="0069572B"/>
    <w:rsid w:val="006B4489"/>
    <w:rsid w:val="006C1181"/>
    <w:rsid w:val="006E5716"/>
    <w:rsid w:val="006E7DAE"/>
    <w:rsid w:val="006F26C8"/>
    <w:rsid w:val="00700A68"/>
    <w:rsid w:val="00702D1C"/>
    <w:rsid w:val="00705627"/>
    <w:rsid w:val="007163C6"/>
    <w:rsid w:val="00717402"/>
    <w:rsid w:val="00717C8F"/>
    <w:rsid w:val="007214AF"/>
    <w:rsid w:val="007302B3"/>
    <w:rsid w:val="00730733"/>
    <w:rsid w:val="00730E3A"/>
    <w:rsid w:val="00736AAF"/>
    <w:rsid w:val="00765B2A"/>
    <w:rsid w:val="00774AFB"/>
    <w:rsid w:val="00776A18"/>
    <w:rsid w:val="00783A34"/>
    <w:rsid w:val="00795C54"/>
    <w:rsid w:val="007C6B52"/>
    <w:rsid w:val="007D16C5"/>
    <w:rsid w:val="007E3AB0"/>
    <w:rsid w:val="007E6EEA"/>
    <w:rsid w:val="007F29ED"/>
    <w:rsid w:val="00862FE4"/>
    <w:rsid w:val="0086389A"/>
    <w:rsid w:val="0087605E"/>
    <w:rsid w:val="00893B29"/>
    <w:rsid w:val="008B1FEE"/>
    <w:rsid w:val="008B75DC"/>
    <w:rsid w:val="008C5706"/>
    <w:rsid w:val="008D1BB7"/>
    <w:rsid w:val="00901D75"/>
    <w:rsid w:val="00903C32"/>
    <w:rsid w:val="00905411"/>
    <w:rsid w:val="00916B16"/>
    <w:rsid w:val="009173B9"/>
    <w:rsid w:val="0093335D"/>
    <w:rsid w:val="0093613E"/>
    <w:rsid w:val="00941778"/>
    <w:rsid w:val="0094264B"/>
    <w:rsid w:val="00943026"/>
    <w:rsid w:val="00966B81"/>
    <w:rsid w:val="0097427E"/>
    <w:rsid w:val="00981682"/>
    <w:rsid w:val="0099053E"/>
    <w:rsid w:val="009A2891"/>
    <w:rsid w:val="009A75E0"/>
    <w:rsid w:val="009B5E05"/>
    <w:rsid w:val="009B6F05"/>
    <w:rsid w:val="009C7720"/>
    <w:rsid w:val="009E26B2"/>
    <w:rsid w:val="00A00932"/>
    <w:rsid w:val="00A15DB1"/>
    <w:rsid w:val="00A17D20"/>
    <w:rsid w:val="00A23AFA"/>
    <w:rsid w:val="00A25B83"/>
    <w:rsid w:val="00A31B3E"/>
    <w:rsid w:val="00A46EF9"/>
    <w:rsid w:val="00A52414"/>
    <w:rsid w:val="00A532F3"/>
    <w:rsid w:val="00A84013"/>
    <w:rsid w:val="00A8489E"/>
    <w:rsid w:val="00A87A25"/>
    <w:rsid w:val="00A97BDC"/>
    <w:rsid w:val="00AA3C3B"/>
    <w:rsid w:val="00AA3F20"/>
    <w:rsid w:val="00AB1DBE"/>
    <w:rsid w:val="00AC29F3"/>
    <w:rsid w:val="00AC7816"/>
    <w:rsid w:val="00AD3427"/>
    <w:rsid w:val="00AF009B"/>
    <w:rsid w:val="00AF18F1"/>
    <w:rsid w:val="00AF3C2A"/>
    <w:rsid w:val="00B031EB"/>
    <w:rsid w:val="00B07DC5"/>
    <w:rsid w:val="00B231E5"/>
    <w:rsid w:val="00B33444"/>
    <w:rsid w:val="00B45850"/>
    <w:rsid w:val="00B60831"/>
    <w:rsid w:val="00B6705D"/>
    <w:rsid w:val="00B74591"/>
    <w:rsid w:val="00BF5359"/>
    <w:rsid w:val="00BF689A"/>
    <w:rsid w:val="00BF68E4"/>
    <w:rsid w:val="00C02B87"/>
    <w:rsid w:val="00C4086D"/>
    <w:rsid w:val="00C41234"/>
    <w:rsid w:val="00C43807"/>
    <w:rsid w:val="00CA1896"/>
    <w:rsid w:val="00CA280A"/>
    <w:rsid w:val="00CB5B28"/>
    <w:rsid w:val="00CB67E5"/>
    <w:rsid w:val="00CF3865"/>
    <w:rsid w:val="00CF5371"/>
    <w:rsid w:val="00D0323A"/>
    <w:rsid w:val="00D0559F"/>
    <w:rsid w:val="00D06896"/>
    <w:rsid w:val="00D077E9"/>
    <w:rsid w:val="00D124FD"/>
    <w:rsid w:val="00D13548"/>
    <w:rsid w:val="00D42CB7"/>
    <w:rsid w:val="00D53B02"/>
    <w:rsid w:val="00D5413D"/>
    <w:rsid w:val="00D570A9"/>
    <w:rsid w:val="00D6330A"/>
    <w:rsid w:val="00D70D02"/>
    <w:rsid w:val="00D770C7"/>
    <w:rsid w:val="00D7790D"/>
    <w:rsid w:val="00D86945"/>
    <w:rsid w:val="00D90290"/>
    <w:rsid w:val="00DD074C"/>
    <w:rsid w:val="00DD152F"/>
    <w:rsid w:val="00DE213F"/>
    <w:rsid w:val="00DE78D2"/>
    <w:rsid w:val="00DF027C"/>
    <w:rsid w:val="00DF2D05"/>
    <w:rsid w:val="00E00A32"/>
    <w:rsid w:val="00E10BAD"/>
    <w:rsid w:val="00E22ACD"/>
    <w:rsid w:val="00E37827"/>
    <w:rsid w:val="00E4050E"/>
    <w:rsid w:val="00E46FDA"/>
    <w:rsid w:val="00E55A7C"/>
    <w:rsid w:val="00E620B0"/>
    <w:rsid w:val="00E73914"/>
    <w:rsid w:val="00E81B40"/>
    <w:rsid w:val="00EA10D4"/>
    <w:rsid w:val="00EB2851"/>
    <w:rsid w:val="00EB5A36"/>
    <w:rsid w:val="00EF4E81"/>
    <w:rsid w:val="00EF555B"/>
    <w:rsid w:val="00F027BB"/>
    <w:rsid w:val="00F04DCC"/>
    <w:rsid w:val="00F11DCF"/>
    <w:rsid w:val="00F162EA"/>
    <w:rsid w:val="00F21BC3"/>
    <w:rsid w:val="00F52D27"/>
    <w:rsid w:val="00F772D6"/>
    <w:rsid w:val="00F83527"/>
    <w:rsid w:val="00FA5F8A"/>
    <w:rsid w:val="00FB767C"/>
    <w:rsid w:val="00FD583F"/>
    <w:rsid w:val="00FD7488"/>
    <w:rsid w:val="00FF16B4"/>
    <w:rsid w:val="00FF50FB"/>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4FC21"/>
  <w15:docId w15:val="{F7B3C1AF-8B7B-4A3B-A69B-694FF3D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Content"/>
    <w:link w:val="SubtitleChar"/>
    <w:uiPriority w:val="2"/>
    <w:qFormat/>
    <w:rsid w:val="00717402"/>
    <w:rPr>
      <w:sz w:val="40"/>
    </w:rPr>
  </w:style>
  <w:style w:type="character" w:customStyle="1" w:styleId="SubtitleChar">
    <w:name w:val="Subtitle Char"/>
    <w:basedOn w:val="DefaultParagraphFont"/>
    <w:link w:val="Subtitle"/>
    <w:uiPriority w:val="2"/>
    <w:rsid w:val="00717402"/>
    <w:rPr>
      <w:rFonts w:eastAsiaTheme="minorEastAsia"/>
      <w:color w:val="082A75" w:themeColor="text2"/>
      <w:sz w:val="40"/>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A25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1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war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7101098A3E40809C96E1B041D48B4B"/>
        <w:category>
          <w:name w:val="General"/>
          <w:gallery w:val="placeholder"/>
        </w:category>
        <w:types>
          <w:type w:val="bbPlcHdr"/>
        </w:types>
        <w:behaviors>
          <w:behavior w:val="content"/>
        </w:behaviors>
        <w:guid w:val="{C352E130-31F6-4DE2-BA68-2186EE2040D8}"/>
      </w:docPartPr>
      <w:docPartBody>
        <w:p w:rsidR="00342E07" w:rsidRDefault="00AE4F4A">
          <w:pPr>
            <w:pStyle w:val="C57101098A3E40809C96E1B041D48B4B"/>
          </w:pPr>
          <w:r>
            <w:t>COMPANY NAME</w:t>
          </w:r>
        </w:p>
      </w:docPartBody>
    </w:docPart>
    <w:docPart>
      <w:docPartPr>
        <w:name w:val="7D9E8296F5CD473888C1018C0A6DBC77"/>
        <w:category>
          <w:name w:val="General"/>
          <w:gallery w:val="placeholder"/>
        </w:category>
        <w:types>
          <w:type w:val="bbPlcHdr"/>
        </w:types>
        <w:behaviors>
          <w:behavior w:val="content"/>
        </w:behaviors>
        <w:guid w:val="{1D7A1B9E-78F4-4FFB-8383-B616357F5387}"/>
      </w:docPartPr>
      <w:docPartBody>
        <w:p w:rsidR="00342E07" w:rsidRDefault="00AE4F4A">
          <w:pPr>
            <w:pStyle w:val="7D9E8296F5CD473888C1018C0A6DBC7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F4A"/>
    <w:rsid w:val="002E4735"/>
    <w:rsid w:val="00342E07"/>
    <w:rsid w:val="003535E4"/>
    <w:rsid w:val="00494A02"/>
    <w:rsid w:val="004B5C4B"/>
    <w:rsid w:val="005E6C94"/>
    <w:rsid w:val="006003D3"/>
    <w:rsid w:val="00734E06"/>
    <w:rsid w:val="008C25F6"/>
    <w:rsid w:val="00A161FD"/>
    <w:rsid w:val="00AE4F4A"/>
    <w:rsid w:val="00FB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57101098A3E40809C96E1B041D48B4B">
    <w:name w:val="C57101098A3E40809C96E1B041D48B4B"/>
  </w:style>
  <w:style w:type="paragraph" w:customStyle="1" w:styleId="7D9E8296F5CD473888C1018C0A6DBC77">
    <w:name w:val="7D9E8296F5CD473888C1018C0A6DB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HuyHv9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419</TotalTime>
  <Pages>9</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Malware</dc:creator>
  <cp:keywords/>
  <cp:lastModifiedBy>huyhv9</cp:lastModifiedBy>
  <cp:revision>130</cp:revision>
  <cp:lastPrinted>2006-08-01T17:47:00Z</cp:lastPrinted>
  <dcterms:created xsi:type="dcterms:W3CDTF">2020-02-20T03:38:00Z</dcterms:created>
  <dcterms:modified xsi:type="dcterms:W3CDTF">2021-04-06T09:33:00Z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